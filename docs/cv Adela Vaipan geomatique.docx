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F1B13" w14:textId="77777777" w:rsidR="00961631" w:rsidRPr="00A55EE1" w:rsidRDefault="00961631" w:rsidP="00D861AD">
      <w:pPr>
        <w:pStyle w:val="adresse-telephone"/>
        <w:rPr>
          <w:sz w:val="20"/>
          <w:szCs w:val="20"/>
        </w:rPr>
      </w:pPr>
      <w:r w:rsidRPr="00A55EE1">
        <w:rPr>
          <w:sz w:val="20"/>
          <w:szCs w:val="20"/>
        </w:rPr>
        <w:t>ADELA VAIPAN</w:t>
      </w:r>
    </w:p>
    <w:p w14:paraId="43C5FE41" w14:textId="59659D39" w:rsidR="007136AC" w:rsidRPr="00A55EE1" w:rsidRDefault="002C7D51" w:rsidP="002C7D51">
      <w:pPr>
        <w:pStyle w:val="adresse-telephone"/>
        <w:rPr>
          <w:sz w:val="20"/>
          <w:szCs w:val="20"/>
        </w:rPr>
      </w:pPr>
      <w:r>
        <w:rPr>
          <w:sz w:val="20"/>
          <w:szCs w:val="20"/>
        </w:rPr>
        <w:t>2613 avenue Brunet, Vaudreuil-Dorion, J7V 9P4</w:t>
      </w:r>
      <w:r w:rsidR="00FF73CB" w:rsidRPr="00A55EE1">
        <w:rPr>
          <w:sz w:val="20"/>
          <w:szCs w:val="20"/>
        </w:rPr>
        <w:t>,</w:t>
      </w:r>
      <w:r w:rsidR="007136AC" w:rsidRPr="00A55EE1">
        <w:rPr>
          <w:sz w:val="20"/>
          <w:szCs w:val="20"/>
        </w:rPr>
        <w:t xml:space="preserve"> Québec</w:t>
      </w:r>
    </w:p>
    <w:p w14:paraId="1DB7E326" w14:textId="2EDD3056" w:rsidR="007136AC" w:rsidRPr="00A55EE1" w:rsidRDefault="007136AC" w:rsidP="00D861AD">
      <w:pPr>
        <w:pStyle w:val="adresse-telephone"/>
        <w:rPr>
          <w:sz w:val="20"/>
          <w:szCs w:val="20"/>
        </w:rPr>
      </w:pPr>
      <w:r w:rsidRPr="00A55EE1">
        <w:rPr>
          <w:sz w:val="20"/>
          <w:szCs w:val="20"/>
        </w:rPr>
        <w:t>T</w:t>
      </w:r>
      <w:r w:rsidR="002E4B42" w:rsidRPr="00A55EE1">
        <w:rPr>
          <w:sz w:val="20"/>
          <w:szCs w:val="20"/>
        </w:rPr>
        <w:t>é</w:t>
      </w:r>
      <w:r w:rsidRPr="00A55EE1">
        <w:rPr>
          <w:sz w:val="20"/>
          <w:szCs w:val="20"/>
        </w:rPr>
        <w:t>l :</w:t>
      </w:r>
      <w:r w:rsidR="00961631" w:rsidRPr="00A55EE1">
        <w:rPr>
          <w:sz w:val="20"/>
          <w:szCs w:val="20"/>
        </w:rPr>
        <w:t xml:space="preserve"> </w:t>
      </w:r>
      <w:r w:rsidR="00395320" w:rsidRPr="00A55EE1">
        <w:rPr>
          <w:sz w:val="20"/>
          <w:szCs w:val="20"/>
        </w:rPr>
        <w:t>514</w:t>
      </w:r>
      <w:r w:rsidR="00F764DF" w:rsidRPr="00A55EE1">
        <w:rPr>
          <w:sz w:val="20"/>
          <w:szCs w:val="20"/>
        </w:rPr>
        <w:t>-</w:t>
      </w:r>
      <w:r w:rsidR="00395320" w:rsidRPr="00A55EE1">
        <w:rPr>
          <w:sz w:val="20"/>
          <w:szCs w:val="20"/>
        </w:rPr>
        <w:t>463</w:t>
      </w:r>
      <w:r w:rsidR="00F764DF" w:rsidRPr="00A55EE1">
        <w:rPr>
          <w:sz w:val="20"/>
          <w:szCs w:val="20"/>
        </w:rPr>
        <w:t>-</w:t>
      </w:r>
      <w:r w:rsidR="00395320" w:rsidRPr="00A55EE1">
        <w:rPr>
          <w:sz w:val="20"/>
          <w:szCs w:val="20"/>
        </w:rPr>
        <w:t>0245</w:t>
      </w:r>
    </w:p>
    <w:p w14:paraId="3291F2FC" w14:textId="77777777" w:rsidR="004273FC" w:rsidRPr="00A55EE1" w:rsidRDefault="002F507E" w:rsidP="008E70BF">
      <w:pPr>
        <w:pStyle w:val="adresse-telephone"/>
        <w:rPr>
          <w:sz w:val="20"/>
          <w:szCs w:val="20"/>
        </w:rPr>
      </w:pPr>
      <w:r w:rsidRPr="00A55EE1">
        <w:rPr>
          <w:sz w:val="20"/>
          <w:szCs w:val="20"/>
        </w:rPr>
        <w:t>adelavaipan@gmail</w:t>
      </w:r>
      <w:r w:rsidR="007136AC" w:rsidRPr="00A55EE1">
        <w:rPr>
          <w:sz w:val="20"/>
          <w:szCs w:val="20"/>
        </w:rPr>
        <w:t>.com</w:t>
      </w:r>
    </w:p>
    <w:p w14:paraId="242380A5" w14:textId="77777777" w:rsidR="004273FC" w:rsidRPr="00A55EE1" w:rsidRDefault="004273FC" w:rsidP="004273FC">
      <w:pPr>
        <w:pStyle w:val="Heading3"/>
        <w:numPr>
          <w:ilvl w:val="2"/>
          <w:numId w:val="0"/>
        </w:numPr>
        <w:pBdr>
          <w:bottom w:val="single" w:sz="12" w:space="1" w:color="auto"/>
        </w:pBdr>
        <w:tabs>
          <w:tab w:val="num" w:pos="720"/>
        </w:tabs>
        <w:suppressAutoHyphens/>
        <w:spacing w:after="0"/>
        <w:ind w:left="720" w:hanging="720"/>
        <w:rPr>
          <w:rFonts w:ascii="Times New Roman" w:hAnsi="Times New Roman" w:cs="Times New Roman"/>
          <w:caps/>
          <w:sz w:val="20"/>
          <w:szCs w:val="20"/>
        </w:rPr>
      </w:pPr>
      <w:r w:rsidRPr="00A55EE1">
        <w:rPr>
          <w:rFonts w:ascii="Times New Roman" w:hAnsi="Times New Roman" w:cs="Times New Roman"/>
          <w:caps/>
          <w:sz w:val="20"/>
          <w:szCs w:val="20"/>
        </w:rPr>
        <w:t>PROFIL</w:t>
      </w:r>
    </w:p>
    <w:p w14:paraId="010AFE48" w14:textId="77777777" w:rsidR="004273FC" w:rsidRPr="00A55EE1" w:rsidRDefault="004273FC" w:rsidP="007B7DD8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A55EE1">
        <w:rPr>
          <w:sz w:val="20"/>
          <w:szCs w:val="20"/>
        </w:rPr>
        <w:t xml:space="preserve">Formation en géomatique, en aménagement du territoire et </w:t>
      </w:r>
      <w:r w:rsidR="008E70BF" w:rsidRPr="00A55EE1">
        <w:rPr>
          <w:sz w:val="20"/>
          <w:szCs w:val="20"/>
        </w:rPr>
        <w:t>développement durable</w:t>
      </w:r>
    </w:p>
    <w:p w14:paraId="1DC9B672" w14:textId="77777777" w:rsidR="004273FC" w:rsidRPr="00A55EE1" w:rsidRDefault="004273FC" w:rsidP="007B7DD8">
      <w:pPr>
        <w:numPr>
          <w:ilvl w:val="0"/>
          <w:numId w:val="6"/>
        </w:numPr>
        <w:suppressAutoHyphens/>
        <w:spacing w:before="0" w:after="0"/>
        <w:rPr>
          <w:sz w:val="20"/>
          <w:szCs w:val="20"/>
        </w:rPr>
      </w:pPr>
      <w:r w:rsidRPr="00A55EE1">
        <w:rPr>
          <w:sz w:val="20"/>
          <w:szCs w:val="20"/>
        </w:rPr>
        <w:t>Compétence en géomatique et cartographie (SIG et Télédétection)</w:t>
      </w:r>
    </w:p>
    <w:p w14:paraId="5E690649" w14:textId="77777777" w:rsidR="004273FC" w:rsidRPr="00A55EE1" w:rsidRDefault="004273FC" w:rsidP="007B7DD8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A55EE1">
        <w:rPr>
          <w:sz w:val="20"/>
          <w:szCs w:val="20"/>
        </w:rPr>
        <w:t xml:space="preserve">Bonne maîtrise de la programmation de base de données </w:t>
      </w:r>
    </w:p>
    <w:p w14:paraId="7E22FFCF" w14:textId="77777777" w:rsidR="004273FC" w:rsidRPr="00A55EE1" w:rsidRDefault="004273FC" w:rsidP="007B7DD8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A55EE1">
        <w:rPr>
          <w:sz w:val="20"/>
          <w:szCs w:val="20"/>
        </w:rPr>
        <w:t xml:space="preserve">Capacité à gérer des données géomatiques </w:t>
      </w:r>
    </w:p>
    <w:p w14:paraId="1FBCB644" w14:textId="77777777" w:rsidR="004273FC" w:rsidRPr="00A55EE1" w:rsidRDefault="004273FC" w:rsidP="007B7DD8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A55EE1">
        <w:rPr>
          <w:sz w:val="20"/>
          <w:szCs w:val="20"/>
        </w:rPr>
        <w:t>Expertise d’analyses spatiales et capacité à proposer des solutions</w:t>
      </w:r>
    </w:p>
    <w:p w14:paraId="25A9112B" w14:textId="77777777" w:rsidR="004273FC" w:rsidRPr="00A55EE1" w:rsidRDefault="004273FC" w:rsidP="007B7DD8">
      <w:pPr>
        <w:numPr>
          <w:ilvl w:val="0"/>
          <w:numId w:val="6"/>
        </w:numPr>
        <w:suppressAutoHyphens/>
        <w:spacing w:before="0" w:after="0"/>
        <w:rPr>
          <w:caps/>
          <w:sz w:val="20"/>
          <w:szCs w:val="20"/>
          <w:u w:val="single"/>
        </w:rPr>
      </w:pPr>
      <w:r w:rsidRPr="00A55EE1">
        <w:rPr>
          <w:sz w:val="20"/>
          <w:szCs w:val="20"/>
        </w:rPr>
        <w:t xml:space="preserve">Professionnelle de terrain </w:t>
      </w:r>
    </w:p>
    <w:p w14:paraId="62045684" w14:textId="77777777" w:rsidR="004273FC" w:rsidRPr="00A55EE1" w:rsidRDefault="004273FC" w:rsidP="007B7DD8">
      <w:pPr>
        <w:numPr>
          <w:ilvl w:val="0"/>
          <w:numId w:val="6"/>
        </w:numPr>
        <w:suppressAutoHyphens/>
        <w:spacing w:before="0" w:after="0"/>
        <w:rPr>
          <w:caps/>
          <w:sz w:val="20"/>
          <w:szCs w:val="20"/>
          <w:u w:val="single"/>
        </w:rPr>
      </w:pPr>
      <w:r w:rsidRPr="00A55EE1">
        <w:rPr>
          <w:sz w:val="20"/>
          <w:szCs w:val="20"/>
        </w:rPr>
        <w:t>Sens de l’initiative et bonne aptitude à travailler en équipe multidisciplinaire</w:t>
      </w:r>
    </w:p>
    <w:p w14:paraId="5B77F31F" w14:textId="76940C8F" w:rsidR="004273FC" w:rsidRPr="00A55EE1" w:rsidRDefault="004273FC" w:rsidP="007B7DD8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A55EE1">
        <w:rPr>
          <w:sz w:val="20"/>
          <w:szCs w:val="20"/>
        </w:rPr>
        <w:t>Excellente capacité d’apprentissage et à travailler sous pression</w:t>
      </w:r>
    </w:p>
    <w:p w14:paraId="28B2C86E" w14:textId="46F078C9" w:rsidR="002E4B42" w:rsidRPr="00A55EE1" w:rsidRDefault="002E4B42" w:rsidP="007B7DD8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A55EE1">
        <w:rPr>
          <w:sz w:val="20"/>
          <w:szCs w:val="20"/>
        </w:rPr>
        <w:t xml:space="preserve">Excellent sens du service à la clientèle </w:t>
      </w:r>
    </w:p>
    <w:p w14:paraId="23B6DF0E" w14:textId="77777777" w:rsidR="004273FC" w:rsidRPr="00336887" w:rsidRDefault="004273FC" w:rsidP="004273FC">
      <w:pPr>
        <w:rPr>
          <w:sz w:val="20"/>
          <w:szCs w:val="20"/>
        </w:rPr>
      </w:pPr>
      <w:r w:rsidRPr="00336887">
        <w:rPr>
          <w:b/>
          <w:sz w:val="20"/>
          <w:szCs w:val="20"/>
        </w:rPr>
        <w:t>Informatique</w:t>
      </w:r>
      <w:r w:rsidRPr="00336887">
        <w:rPr>
          <w:sz w:val="20"/>
          <w:szCs w:val="20"/>
        </w:rPr>
        <w:t xml:space="preserve">: </w:t>
      </w:r>
    </w:p>
    <w:p w14:paraId="3997DA0D" w14:textId="05DE3C9E" w:rsidR="004273FC" w:rsidRPr="00B04F6E" w:rsidRDefault="004273FC" w:rsidP="004273FC">
      <w:pPr>
        <w:pStyle w:val="NoSpacing"/>
        <w:ind w:left="720"/>
        <w:rPr>
          <w:sz w:val="20"/>
          <w:szCs w:val="20"/>
        </w:rPr>
      </w:pPr>
      <w:r w:rsidRPr="00B04F6E">
        <w:rPr>
          <w:b/>
          <w:sz w:val="20"/>
          <w:szCs w:val="20"/>
        </w:rPr>
        <w:t>SIG </w:t>
      </w:r>
      <w:r w:rsidRPr="00B04F6E">
        <w:rPr>
          <w:sz w:val="20"/>
          <w:szCs w:val="20"/>
        </w:rPr>
        <w:t>: ArcGIS Desktop</w:t>
      </w:r>
      <w:r w:rsidR="00F04536" w:rsidRPr="00B04F6E">
        <w:rPr>
          <w:sz w:val="20"/>
          <w:szCs w:val="20"/>
        </w:rPr>
        <w:t xml:space="preserve"> (Model Builder)</w:t>
      </w:r>
      <w:r w:rsidRPr="00B04F6E">
        <w:rPr>
          <w:sz w:val="20"/>
          <w:szCs w:val="20"/>
        </w:rPr>
        <w:t xml:space="preserve">, </w:t>
      </w:r>
      <w:r w:rsidR="00F04536" w:rsidRPr="00B04F6E">
        <w:rPr>
          <w:sz w:val="20"/>
          <w:szCs w:val="20"/>
        </w:rPr>
        <w:t xml:space="preserve">ArcGIS Online, </w:t>
      </w:r>
      <w:r w:rsidR="00D46DB0" w:rsidRPr="00B04F6E">
        <w:rPr>
          <w:sz w:val="20"/>
          <w:szCs w:val="20"/>
        </w:rPr>
        <w:t xml:space="preserve">ArcGIS Entreprise, </w:t>
      </w:r>
      <w:r w:rsidR="00431390" w:rsidRPr="00B04F6E">
        <w:rPr>
          <w:sz w:val="20"/>
          <w:szCs w:val="20"/>
        </w:rPr>
        <w:t xml:space="preserve">ArcGis Pro, </w:t>
      </w:r>
      <w:r w:rsidRPr="00B04F6E">
        <w:rPr>
          <w:sz w:val="20"/>
          <w:szCs w:val="20"/>
        </w:rPr>
        <w:t>QGIS</w:t>
      </w:r>
      <w:r w:rsidR="00336887" w:rsidRPr="00B04F6E">
        <w:rPr>
          <w:sz w:val="20"/>
          <w:szCs w:val="20"/>
        </w:rPr>
        <w:t>, FME</w:t>
      </w:r>
      <w:r w:rsidR="00877D3C" w:rsidRPr="00B04F6E">
        <w:rPr>
          <w:sz w:val="20"/>
          <w:szCs w:val="20"/>
        </w:rPr>
        <w:t>, JMAP</w:t>
      </w:r>
      <w:r w:rsidR="00336887" w:rsidRPr="00B04F6E">
        <w:rPr>
          <w:sz w:val="20"/>
          <w:szCs w:val="20"/>
        </w:rPr>
        <w:t xml:space="preserve"> </w:t>
      </w:r>
    </w:p>
    <w:p w14:paraId="119506E2" w14:textId="2FC6F8A7" w:rsidR="004273FC" w:rsidRPr="00336887" w:rsidRDefault="004273FC" w:rsidP="004273FC">
      <w:pPr>
        <w:pStyle w:val="NoSpacing"/>
        <w:ind w:left="720"/>
        <w:rPr>
          <w:sz w:val="20"/>
          <w:szCs w:val="20"/>
        </w:rPr>
      </w:pPr>
      <w:r w:rsidRPr="00336887">
        <w:rPr>
          <w:b/>
          <w:sz w:val="20"/>
          <w:szCs w:val="20"/>
        </w:rPr>
        <w:t>Système d’exploitation</w:t>
      </w:r>
      <w:r w:rsidRPr="00336887">
        <w:rPr>
          <w:sz w:val="20"/>
          <w:szCs w:val="20"/>
        </w:rPr>
        <w:t> : Windows</w:t>
      </w:r>
      <w:r w:rsidR="002F3CD9" w:rsidRPr="00336887">
        <w:rPr>
          <w:sz w:val="20"/>
          <w:szCs w:val="20"/>
        </w:rPr>
        <w:t>, Linux</w:t>
      </w:r>
    </w:p>
    <w:p w14:paraId="1D35BDA2" w14:textId="77777777" w:rsidR="004273FC" w:rsidRPr="00336887" w:rsidRDefault="004273FC" w:rsidP="004273FC">
      <w:pPr>
        <w:pStyle w:val="NoSpacing"/>
        <w:ind w:left="720"/>
        <w:rPr>
          <w:sz w:val="20"/>
          <w:szCs w:val="20"/>
        </w:rPr>
      </w:pPr>
      <w:r w:rsidRPr="00336887">
        <w:rPr>
          <w:b/>
          <w:sz w:val="20"/>
          <w:szCs w:val="20"/>
        </w:rPr>
        <w:t>Bureautique </w:t>
      </w:r>
      <w:r w:rsidRPr="00336887">
        <w:rPr>
          <w:sz w:val="20"/>
          <w:szCs w:val="20"/>
        </w:rPr>
        <w:t>: Suite Office (Word, Excel, PowerPoint), OpenOffice</w:t>
      </w:r>
    </w:p>
    <w:p w14:paraId="31B8A5CD" w14:textId="6AE545F0" w:rsidR="004273FC" w:rsidRPr="00336887" w:rsidRDefault="004273FC" w:rsidP="004273FC">
      <w:pPr>
        <w:pStyle w:val="NoSpacing"/>
        <w:ind w:left="720"/>
        <w:rPr>
          <w:sz w:val="20"/>
          <w:szCs w:val="20"/>
        </w:rPr>
      </w:pPr>
      <w:r w:rsidRPr="00336887">
        <w:rPr>
          <w:b/>
          <w:sz w:val="20"/>
          <w:szCs w:val="20"/>
        </w:rPr>
        <w:t>Base de données</w:t>
      </w:r>
      <w:r w:rsidRPr="00336887">
        <w:rPr>
          <w:sz w:val="20"/>
          <w:szCs w:val="20"/>
        </w:rPr>
        <w:t xml:space="preserve"> : Microsoft Access, Open Model </w:t>
      </w:r>
      <w:proofErr w:type="spellStart"/>
      <w:r w:rsidRPr="00336887">
        <w:rPr>
          <w:sz w:val="20"/>
          <w:szCs w:val="20"/>
        </w:rPr>
        <w:t>Sphere</w:t>
      </w:r>
      <w:proofErr w:type="spellEnd"/>
      <w:r w:rsidRPr="00336887">
        <w:rPr>
          <w:sz w:val="20"/>
          <w:szCs w:val="20"/>
        </w:rPr>
        <w:t xml:space="preserve">, </w:t>
      </w:r>
      <w:proofErr w:type="spellStart"/>
      <w:r w:rsidRPr="00336887">
        <w:rPr>
          <w:sz w:val="20"/>
          <w:szCs w:val="20"/>
        </w:rPr>
        <w:t>SQLlite</w:t>
      </w:r>
      <w:proofErr w:type="spellEnd"/>
      <w:r w:rsidRPr="00336887">
        <w:rPr>
          <w:sz w:val="20"/>
          <w:szCs w:val="20"/>
        </w:rPr>
        <w:t xml:space="preserve"> et </w:t>
      </w:r>
      <w:proofErr w:type="spellStart"/>
      <w:r w:rsidRPr="00336887">
        <w:rPr>
          <w:sz w:val="20"/>
          <w:szCs w:val="20"/>
        </w:rPr>
        <w:t>SpatiaLite</w:t>
      </w:r>
      <w:proofErr w:type="spellEnd"/>
      <w:r w:rsidR="002F3CD9" w:rsidRPr="00336887">
        <w:rPr>
          <w:sz w:val="20"/>
          <w:szCs w:val="20"/>
        </w:rPr>
        <w:t xml:space="preserve">, </w:t>
      </w:r>
      <w:proofErr w:type="spellStart"/>
      <w:r w:rsidR="002F3CD9" w:rsidRPr="00336887">
        <w:rPr>
          <w:sz w:val="20"/>
          <w:szCs w:val="20"/>
        </w:rPr>
        <w:t>PostGIS</w:t>
      </w:r>
      <w:proofErr w:type="spellEnd"/>
      <w:r w:rsidR="002F3CD9" w:rsidRPr="00336887">
        <w:rPr>
          <w:sz w:val="20"/>
          <w:szCs w:val="20"/>
        </w:rPr>
        <w:t>, PostgreSQL</w:t>
      </w:r>
    </w:p>
    <w:p w14:paraId="13BD7AEC" w14:textId="2DD1329B" w:rsidR="004273FC" w:rsidRPr="00F7238D" w:rsidRDefault="004273FC" w:rsidP="004273FC">
      <w:pPr>
        <w:pStyle w:val="NoSpacing"/>
        <w:ind w:left="720"/>
        <w:rPr>
          <w:sz w:val="20"/>
          <w:szCs w:val="20"/>
        </w:rPr>
      </w:pPr>
      <w:r w:rsidRPr="00F7238D">
        <w:rPr>
          <w:b/>
          <w:sz w:val="20"/>
          <w:szCs w:val="20"/>
        </w:rPr>
        <w:t>Langages</w:t>
      </w:r>
      <w:r w:rsidRPr="00F7238D">
        <w:rPr>
          <w:sz w:val="20"/>
          <w:szCs w:val="20"/>
        </w:rPr>
        <w:t> : Python</w:t>
      </w:r>
      <w:r w:rsidR="00336887" w:rsidRPr="00F7238D">
        <w:rPr>
          <w:sz w:val="20"/>
          <w:szCs w:val="20"/>
        </w:rPr>
        <w:t xml:space="preserve">, Arcade, </w:t>
      </w:r>
      <w:r w:rsidR="00F7238D" w:rsidRPr="00F7238D">
        <w:rPr>
          <w:sz w:val="20"/>
          <w:szCs w:val="20"/>
        </w:rPr>
        <w:t xml:space="preserve">Java, </w:t>
      </w:r>
      <w:r w:rsidR="00336887" w:rsidRPr="00F7238D">
        <w:rPr>
          <w:sz w:val="20"/>
          <w:szCs w:val="20"/>
        </w:rPr>
        <w:t>Java</w:t>
      </w:r>
      <w:r w:rsidR="00F7238D" w:rsidRPr="00F7238D">
        <w:rPr>
          <w:sz w:val="20"/>
          <w:szCs w:val="20"/>
        </w:rPr>
        <w:t>Script, HTML, CSS</w:t>
      </w:r>
    </w:p>
    <w:p w14:paraId="67217437" w14:textId="3B000EFB" w:rsidR="004273FC" w:rsidRPr="00A55EE1" w:rsidRDefault="004273FC" w:rsidP="004273FC">
      <w:pPr>
        <w:pStyle w:val="NoSpacing"/>
        <w:ind w:left="720"/>
        <w:rPr>
          <w:sz w:val="20"/>
          <w:szCs w:val="20"/>
          <w:lang w:val="en-CA"/>
        </w:rPr>
      </w:pPr>
      <w:proofErr w:type="spellStart"/>
      <w:proofErr w:type="gramStart"/>
      <w:r w:rsidRPr="00A55EE1">
        <w:rPr>
          <w:b/>
          <w:sz w:val="20"/>
          <w:szCs w:val="20"/>
          <w:lang w:val="en-CA"/>
        </w:rPr>
        <w:t>Logiciel</w:t>
      </w:r>
      <w:proofErr w:type="spellEnd"/>
      <w:r w:rsidRPr="00A55EE1">
        <w:rPr>
          <w:sz w:val="20"/>
          <w:szCs w:val="20"/>
          <w:lang w:val="en-CA"/>
        </w:rPr>
        <w:t> :</w:t>
      </w:r>
      <w:proofErr w:type="gramEnd"/>
      <w:r w:rsidRPr="00A55EE1">
        <w:rPr>
          <w:sz w:val="20"/>
          <w:szCs w:val="20"/>
          <w:lang w:val="en-CA"/>
        </w:rPr>
        <w:t xml:space="preserve"> PCI </w:t>
      </w:r>
      <w:proofErr w:type="spellStart"/>
      <w:r w:rsidRPr="00A55EE1">
        <w:rPr>
          <w:sz w:val="20"/>
          <w:szCs w:val="20"/>
          <w:lang w:val="en-CA"/>
        </w:rPr>
        <w:t>Geomatica</w:t>
      </w:r>
      <w:proofErr w:type="spellEnd"/>
      <w:r w:rsidRPr="00A55EE1">
        <w:rPr>
          <w:sz w:val="20"/>
          <w:szCs w:val="20"/>
          <w:lang w:val="en-CA"/>
        </w:rPr>
        <w:t xml:space="preserve">, Google Earth, </w:t>
      </w:r>
      <w:proofErr w:type="spellStart"/>
      <w:r w:rsidRPr="00A55EE1">
        <w:rPr>
          <w:sz w:val="20"/>
          <w:szCs w:val="20"/>
          <w:lang w:val="en-CA"/>
        </w:rPr>
        <w:t>Autocad</w:t>
      </w:r>
      <w:proofErr w:type="spellEnd"/>
      <w:r w:rsidR="006B505F" w:rsidRPr="00A55EE1">
        <w:rPr>
          <w:sz w:val="20"/>
          <w:szCs w:val="20"/>
          <w:lang w:val="en-CA"/>
        </w:rPr>
        <w:t>, Photoshop, Adobe InDesign</w:t>
      </w:r>
    </w:p>
    <w:p w14:paraId="0C4B8336" w14:textId="1A4B7ACD" w:rsidR="00F04536" w:rsidRPr="00A55EE1" w:rsidRDefault="00F04536" w:rsidP="004273FC">
      <w:pPr>
        <w:pStyle w:val="NoSpacing"/>
        <w:ind w:left="720"/>
        <w:rPr>
          <w:sz w:val="20"/>
          <w:szCs w:val="20"/>
        </w:rPr>
      </w:pPr>
      <w:r w:rsidRPr="00A55EE1">
        <w:rPr>
          <w:b/>
          <w:sz w:val="20"/>
          <w:szCs w:val="20"/>
        </w:rPr>
        <w:t>Modélisation</w:t>
      </w:r>
      <w:r w:rsidR="0055521D" w:rsidRPr="00A55EE1">
        <w:rPr>
          <w:b/>
          <w:sz w:val="20"/>
          <w:szCs w:val="20"/>
        </w:rPr>
        <w:t xml:space="preserve"> </w:t>
      </w:r>
      <w:r w:rsidRPr="00A55EE1">
        <w:rPr>
          <w:sz w:val="20"/>
          <w:szCs w:val="20"/>
        </w:rPr>
        <w:t xml:space="preserve">: </w:t>
      </w:r>
      <w:proofErr w:type="spellStart"/>
      <w:r w:rsidRPr="00A55EE1">
        <w:rPr>
          <w:sz w:val="20"/>
          <w:szCs w:val="20"/>
        </w:rPr>
        <w:t>Ne</w:t>
      </w:r>
      <w:r w:rsidR="0055521D" w:rsidRPr="00A55EE1">
        <w:rPr>
          <w:sz w:val="20"/>
          <w:szCs w:val="20"/>
        </w:rPr>
        <w:t>tLogo</w:t>
      </w:r>
      <w:proofErr w:type="spellEnd"/>
    </w:p>
    <w:p w14:paraId="097462F0" w14:textId="77777777" w:rsidR="008E70BF" w:rsidRPr="00A55EE1" w:rsidRDefault="008E70BF" w:rsidP="008E70BF">
      <w:pPr>
        <w:spacing w:before="240"/>
        <w:rPr>
          <w:sz w:val="20"/>
          <w:szCs w:val="20"/>
        </w:rPr>
      </w:pPr>
      <w:r w:rsidRPr="00A55EE1">
        <w:rPr>
          <w:b/>
          <w:sz w:val="20"/>
          <w:szCs w:val="20"/>
        </w:rPr>
        <w:t>Compétences linguistiques</w:t>
      </w:r>
      <w:r w:rsidRPr="00A55EE1">
        <w:rPr>
          <w:sz w:val="20"/>
          <w:szCs w:val="20"/>
        </w:rPr>
        <w:t xml:space="preserve"> : Français, anglais et roumain </w:t>
      </w:r>
    </w:p>
    <w:p w14:paraId="51043574" w14:textId="77777777" w:rsidR="004273FC" w:rsidRPr="00A55EE1" w:rsidRDefault="008E70BF" w:rsidP="008E70BF">
      <w:pPr>
        <w:spacing w:before="240"/>
        <w:rPr>
          <w:b/>
          <w:sz w:val="20"/>
          <w:szCs w:val="20"/>
        </w:rPr>
      </w:pPr>
      <w:r w:rsidRPr="00A55EE1">
        <w:rPr>
          <w:b/>
          <w:sz w:val="20"/>
          <w:szCs w:val="20"/>
        </w:rPr>
        <w:t>Permis de conduire classe 5</w:t>
      </w:r>
    </w:p>
    <w:p w14:paraId="298379AF" w14:textId="77777777" w:rsidR="00C948B3" w:rsidRPr="00A55EE1" w:rsidRDefault="008E70BF" w:rsidP="00D861AD">
      <w:pPr>
        <w:pStyle w:val="Titre-objectifs-domaines-expriences-formation"/>
        <w:outlineLvl w:val="0"/>
        <w:rPr>
          <w:sz w:val="20"/>
          <w:szCs w:val="20"/>
        </w:rPr>
      </w:pPr>
      <w:r w:rsidRPr="00A55EE1">
        <w:rPr>
          <w:sz w:val="20"/>
          <w:szCs w:val="20"/>
        </w:rPr>
        <w:t xml:space="preserve">FORMATION </w:t>
      </w:r>
      <w:r w:rsidR="0095568D" w:rsidRPr="00A55EE1">
        <w:rPr>
          <w:sz w:val="20"/>
          <w:szCs w:val="20"/>
        </w:rPr>
        <w:t xml:space="preserve">  </w:t>
      </w:r>
    </w:p>
    <w:tbl>
      <w:tblPr>
        <w:tblW w:w="10717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top w:w="29" w:type="dxa"/>
          <w:left w:w="0" w:type="dxa"/>
          <w:bottom w:w="29" w:type="dxa"/>
          <w:right w:w="0" w:type="dxa"/>
        </w:tblCellMar>
        <w:tblLook w:val="01E0" w:firstRow="1" w:lastRow="1" w:firstColumn="1" w:lastColumn="1" w:noHBand="0" w:noVBand="0"/>
      </w:tblPr>
      <w:tblGrid>
        <w:gridCol w:w="1894"/>
        <w:gridCol w:w="4371"/>
        <w:gridCol w:w="4452"/>
      </w:tblGrid>
      <w:tr w:rsidR="00855EA7" w:rsidRPr="00A55EE1" w14:paraId="00C12E66" w14:textId="77777777" w:rsidTr="004273FC">
        <w:trPr>
          <w:trHeight w:val="3173"/>
          <w:jc w:val="center"/>
        </w:trPr>
        <w:tc>
          <w:tcPr>
            <w:tcW w:w="1894" w:type="dxa"/>
          </w:tcPr>
          <w:p w14:paraId="33E0008C" w14:textId="77777777" w:rsidR="004879D3" w:rsidRPr="00A55EE1" w:rsidRDefault="004879D3" w:rsidP="00D861AD">
            <w:pPr>
              <w:pStyle w:val="datesettitreduposte"/>
              <w:rPr>
                <w:sz w:val="20"/>
                <w:szCs w:val="20"/>
              </w:rPr>
            </w:pPr>
            <w:r w:rsidRPr="00A55EE1">
              <w:rPr>
                <w:sz w:val="20"/>
                <w:szCs w:val="20"/>
              </w:rPr>
              <w:t xml:space="preserve">2015-2017            </w:t>
            </w:r>
          </w:p>
          <w:p w14:paraId="3381C9C3" w14:textId="77777777" w:rsidR="004879D3" w:rsidRPr="00A55EE1" w:rsidRDefault="004879D3" w:rsidP="00D861AD">
            <w:pPr>
              <w:pStyle w:val="datesettitreduposte"/>
              <w:rPr>
                <w:sz w:val="20"/>
                <w:szCs w:val="20"/>
              </w:rPr>
            </w:pPr>
          </w:p>
          <w:p w14:paraId="1525FB95" w14:textId="77777777" w:rsidR="004273FC" w:rsidRPr="00A55EE1" w:rsidRDefault="004273FC" w:rsidP="00D861AD">
            <w:pPr>
              <w:pStyle w:val="datesettitreduposte"/>
              <w:rPr>
                <w:sz w:val="20"/>
                <w:szCs w:val="20"/>
              </w:rPr>
            </w:pPr>
            <w:r w:rsidRPr="00A55EE1">
              <w:rPr>
                <w:sz w:val="20"/>
                <w:szCs w:val="20"/>
              </w:rPr>
              <w:t xml:space="preserve">2014                      </w:t>
            </w:r>
          </w:p>
          <w:p w14:paraId="6D315061" w14:textId="77777777" w:rsidR="004273FC" w:rsidRPr="00A55EE1" w:rsidRDefault="004273FC" w:rsidP="00D861AD">
            <w:pPr>
              <w:pStyle w:val="datesettitreduposte"/>
              <w:rPr>
                <w:sz w:val="20"/>
                <w:szCs w:val="20"/>
              </w:rPr>
            </w:pPr>
          </w:p>
          <w:p w14:paraId="17E57D7F" w14:textId="77777777" w:rsidR="004D1662" w:rsidRPr="00A55EE1" w:rsidRDefault="00AD5DD0" w:rsidP="00D861AD">
            <w:pPr>
              <w:pStyle w:val="datesettitreduposte"/>
              <w:rPr>
                <w:sz w:val="20"/>
                <w:szCs w:val="20"/>
              </w:rPr>
            </w:pPr>
            <w:r w:rsidRPr="00A55EE1">
              <w:rPr>
                <w:sz w:val="20"/>
                <w:szCs w:val="20"/>
              </w:rPr>
              <w:t>2006-2008</w:t>
            </w:r>
          </w:p>
        </w:tc>
        <w:tc>
          <w:tcPr>
            <w:tcW w:w="4371" w:type="dxa"/>
          </w:tcPr>
          <w:p w14:paraId="5A0C261C" w14:textId="77777777" w:rsidR="004879D3" w:rsidRPr="00A55EE1" w:rsidRDefault="004879D3" w:rsidP="00D861AD">
            <w:pPr>
              <w:pStyle w:val="normaltableau"/>
              <w:rPr>
                <w:b/>
                <w:sz w:val="20"/>
                <w:szCs w:val="20"/>
              </w:rPr>
            </w:pPr>
            <w:proofErr w:type="spellStart"/>
            <w:r w:rsidRPr="00A55EE1">
              <w:rPr>
                <w:b/>
                <w:sz w:val="20"/>
                <w:szCs w:val="20"/>
              </w:rPr>
              <w:t>Universit</w:t>
            </w:r>
            <w:proofErr w:type="spellEnd"/>
            <w:r w:rsidRPr="00A55EE1">
              <w:rPr>
                <w:b/>
                <w:sz w:val="20"/>
                <w:szCs w:val="20"/>
                <w:lang w:val="fr-FR"/>
              </w:rPr>
              <w:t>é de Montréal</w:t>
            </w:r>
            <w:r w:rsidR="004856B5" w:rsidRPr="00A55EE1">
              <w:rPr>
                <w:b/>
                <w:sz w:val="20"/>
                <w:szCs w:val="20"/>
                <w:lang w:val="fr-FR"/>
              </w:rPr>
              <w:t xml:space="preserve">/UQAM </w:t>
            </w:r>
          </w:p>
          <w:p w14:paraId="1F1EEA1F" w14:textId="77777777" w:rsidR="004879D3" w:rsidRPr="00A55EE1" w:rsidRDefault="004879D3" w:rsidP="00D861AD">
            <w:pPr>
              <w:pStyle w:val="normaltableau"/>
              <w:rPr>
                <w:sz w:val="20"/>
                <w:szCs w:val="20"/>
              </w:rPr>
            </w:pPr>
          </w:p>
          <w:p w14:paraId="00087AF6" w14:textId="30846007" w:rsidR="004273FC" w:rsidRPr="00A55EE1" w:rsidRDefault="004273FC" w:rsidP="00D861AD">
            <w:pPr>
              <w:pStyle w:val="normaltableau"/>
              <w:rPr>
                <w:b/>
                <w:sz w:val="20"/>
                <w:szCs w:val="20"/>
              </w:rPr>
            </w:pPr>
            <w:r w:rsidRPr="00A55EE1">
              <w:rPr>
                <w:b/>
                <w:sz w:val="20"/>
                <w:szCs w:val="20"/>
              </w:rPr>
              <w:t xml:space="preserve">Évaluation des études hors du Québec </w:t>
            </w:r>
          </w:p>
          <w:p w14:paraId="6061DEB8" w14:textId="77777777" w:rsidR="004273FC" w:rsidRPr="00A55EE1" w:rsidRDefault="004273FC" w:rsidP="00D861AD">
            <w:pPr>
              <w:pStyle w:val="normaltableau"/>
              <w:rPr>
                <w:sz w:val="20"/>
                <w:szCs w:val="20"/>
              </w:rPr>
            </w:pPr>
          </w:p>
          <w:p w14:paraId="25AA3142" w14:textId="77777777" w:rsidR="004D1662" w:rsidRPr="00A55EE1" w:rsidRDefault="00AD5DD0" w:rsidP="00D861AD">
            <w:pPr>
              <w:pStyle w:val="normaltableau"/>
              <w:rPr>
                <w:sz w:val="20"/>
                <w:szCs w:val="20"/>
                <w:lang w:val="fr-FR"/>
              </w:rPr>
            </w:pPr>
            <w:proofErr w:type="spellStart"/>
            <w:r w:rsidRPr="00A55EE1">
              <w:rPr>
                <w:sz w:val="20"/>
                <w:szCs w:val="20"/>
              </w:rPr>
              <w:t>Universit</w:t>
            </w:r>
            <w:proofErr w:type="spellEnd"/>
            <w:r w:rsidRPr="00A55EE1">
              <w:rPr>
                <w:sz w:val="20"/>
                <w:szCs w:val="20"/>
                <w:lang w:val="fr-FR"/>
              </w:rPr>
              <w:t xml:space="preserve">é de </w:t>
            </w:r>
            <w:proofErr w:type="spellStart"/>
            <w:proofErr w:type="gramStart"/>
            <w:r w:rsidRPr="00A55EE1">
              <w:rPr>
                <w:sz w:val="20"/>
                <w:szCs w:val="20"/>
                <w:lang w:val="fr-FR"/>
              </w:rPr>
              <w:t>Ouest,Timişoara</w:t>
            </w:r>
            <w:proofErr w:type="spellEnd"/>
            <w:proofErr w:type="gramEnd"/>
            <w:r w:rsidR="007136AC" w:rsidRPr="00A55EE1">
              <w:rPr>
                <w:sz w:val="20"/>
                <w:szCs w:val="20"/>
                <w:lang w:val="fr-FR"/>
              </w:rPr>
              <w:t>,</w:t>
            </w:r>
          </w:p>
          <w:p w14:paraId="0D306E1F" w14:textId="77777777" w:rsidR="007136AC" w:rsidRPr="00A55EE1" w:rsidRDefault="007136AC" w:rsidP="00D861AD">
            <w:pPr>
              <w:pStyle w:val="normaltableau"/>
              <w:rPr>
                <w:sz w:val="20"/>
                <w:szCs w:val="20"/>
                <w:lang w:val="ro-RO"/>
              </w:rPr>
            </w:pPr>
            <w:r w:rsidRPr="00A55EE1">
              <w:rPr>
                <w:sz w:val="20"/>
                <w:szCs w:val="20"/>
                <w:lang w:val="fr-FR"/>
              </w:rPr>
              <w:t>Roumanie</w:t>
            </w:r>
          </w:p>
          <w:p w14:paraId="15FD5722" w14:textId="77777777" w:rsidR="00CA2E6B" w:rsidRPr="00A55EE1" w:rsidRDefault="00CA2E6B" w:rsidP="00D861AD">
            <w:pPr>
              <w:pStyle w:val="normaltableau"/>
              <w:rPr>
                <w:sz w:val="20"/>
                <w:szCs w:val="20"/>
                <w:lang w:val="fr-FR"/>
              </w:rPr>
            </w:pPr>
          </w:p>
          <w:p w14:paraId="33046BD9" w14:textId="77777777" w:rsidR="004D1662" w:rsidRPr="00A55EE1" w:rsidRDefault="00CA2E6B" w:rsidP="00D861AD">
            <w:pPr>
              <w:pStyle w:val="normaltableau"/>
              <w:rPr>
                <w:sz w:val="20"/>
                <w:szCs w:val="20"/>
                <w:lang w:val="fr-FR"/>
              </w:rPr>
            </w:pPr>
            <w:r w:rsidRPr="00A55EE1">
              <w:rPr>
                <w:sz w:val="20"/>
                <w:szCs w:val="20"/>
                <w:lang w:val="fr-FR"/>
              </w:rPr>
              <w:t>Erasmus en Belgique</w:t>
            </w:r>
          </w:p>
          <w:p w14:paraId="4BAA3C06" w14:textId="77777777" w:rsidR="00961631" w:rsidRPr="00A55EE1" w:rsidRDefault="00961631" w:rsidP="00D861AD">
            <w:pPr>
              <w:pStyle w:val="normaltableau"/>
              <w:rPr>
                <w:sz w:val="20"/>
                <w:szCs w:val="20"/>
              </w:rPr>
            </w:pPr>
            <w:r w:rsidRPr="00A55EE1">
              <w:rPr>
                <w:sz w:val="20"/>
                <w:szCs w:val="20"/>
                <w:lang w:val="fr-FR"/>
              </w:rPr>
              <w:t>Université Libre du Bruxelles</w:t>
            </w:r>
          </w:p>
        </w:tc>
        <w:tc>
          <w:tcPr>
            <w:tcW w:w="4452" w:type="dxa"/>
          </w:tcPr>
          <w:p w14:paraId="5CCD8400" w14:textId="77777777" w:rsidR="004879D3" w:rsidRPr="00A55EE1" w:rsidRDefault="004879D3" w:rsidP="00D861AD">
            <w:pPr>
              <w:pStyle w:val="normaltableau"/>
              <w:rPr>
                <w:b/>
                <w:sz w:val="20"/>
                <w:szCs w:val="20"/>
              </w:rPr>
            </w:pPr>
            <w:r w:rsidRPr="00A55EE1">
              <w:rPr>
                <w:b/>
                <w:sz w:val="20"/>
                <w:szCs w:val="20"/>
              </w:rPr>
              <w:t>Microprogramme en géomatique et analyse</w:t>
            </w:r>
            <w:r w:rsidR="004273FC" w:rsidRPr="00A55EE1">
              <w:rPr>
                <w:b/>
                <w:sz w:val="20"/>
                <w:szCs w:val="20"/>
              </w:rPr>
              <w:t xml:space="preserve"> </w:t>
            </w:r>
            <w:r w:rsidRPr="00A55EE1">
              <w:rPr>
                <w:b/>
                <w:sz w:val="20"/>
                <w:szCs w:val="20"/>
              </w:rPr>
              <w:t>spatiale</w:t>
            </w:r>
          </w:p>
          <w:p w14:paraId="6C11CEAB" w14:textId="77777777" w:rsidR="00587C43" w:rsidRPr="00A55EE1" w:rsidRDefault="00587C43" w:rsidP="00D861AD">
            <w:pPr>
              <w:pStyle w:val="normaltableau"/>
              <w:rPr>
                <w:b/>
                <w:sz w:val="20"/>
                <w:szCs w:val="20"/>
              </w:rPr>
            </w:pPr>
          </w:p>
          <w:p w14:paraId="534DDB53" w14:textId="33D42164" w:rsidR="004273FC" w:rsidRPr="00A55EE1" w:rsidRDefault="004273FC" w:rsidP="00D861AD">
            <w:pPr>
              <w:pStyle w:val="normaltableau"/>
              <w:rPr>
                <w:b/>
                <w:sz w:val="20"/>
                <w:szCs w:val="20"/>
              </w:rPr>
            </w:pPr>
            <w:r w:rsidRPr="00A55EE1">
              <w:rPr>
                <w:b/>
                <w:sz w:val="20"/>
                <w:szCs w:val="20"/>
              </w:rPr>
              <w:t xml:space="preserve">Maîtrise en géographie </w:t>
            </w:r>
          </w:p>
          <w:p w14:paraId="6CE3EB7F" w14:textId="77777777" w:rsidR="004273FC" w:rsidRPr="00A55EE1" w:rsidRDefault="004273FC" w:rsidP="00D861AD">
            <w:pPr>
              <w:pStyle w:val="normaltableau"/>
              <w:rPr>
                <w:sz w:val="20"/>
                <w:szCs w:val="20"/>
              </w:rPr>
            </w:pPr>
          </w:p>
          <w:p w14:paraId="7ECE5A00" w14:textId="77777777" w:rsidR="00C948B3" w:rsidRPr="00A55EE1" w:rsidRDefault="00AD5DD0" w:rsidP="00D861AD">
            <w:pPr>
              <w:pStyle w:val="normaltableau"/>
              <w:rPr>
                <w:sz w:val="20"/>
                <w:szCs w:val="20"/>
                <w:lang w:val="fr-FR"/>
              </w:rPr>
            </w:pPr>
            <w:r w:rsidRPr="00A55EE1">
              <w:rPr>
                <w:sz w:val="20"/>
                <w:szCs w:val="20"/>
              </w:rPr>
              <w:t xml:space="preserve">Diplôme </w:t>
            </w:r>
            <w:r w:rsidR="00082BED" w:rsidRPr="00A55EE1">
              <w:rPr>
                <w:sz w:val="20"/>
                <w:szCs w:val="20"/>
              </w:rPr>
              <w:t>d</w:t>
            </w:r>
            <w:r w:rsidR="00F56071" w:rsidRPr="00A55EE1">
              <w:rPr>
                <w:sz w:val="20"/>
                <w:szCs w:val="20"/>
                <w:lang w:val="fr-FR"/>
              </w:rPr>
              <w:t xml:space="preserve">`études </w:t>
            </w:r>
            <w:r w:rsidR="00082BED" w:rsidRPr="00A55EE1">
              <w:rPr>
                <w:sz w:val="20"/>
                <w:szCs w:val="20"/>
                <w:lang w:val="fr-FR"/>
              </w:rPr>
              <w:t>post-universitaires</w:t>
            </w:r>
          </w:p>
          <w:p w14:paraId="4D5F9D5F" w14:textId="77777777" w:rsidR="004879D3" w:rsidRPr="00A55EE1" w:rsidRDefault="004879D3" w:rsidP="00D861AD">
            <w:pPr>
              <w:pStyle w:val="normaltableau"/>
              <w:rPr>
                <w:sz w:val="20"/>
                <w:szCs w:val="20"/>
                <w:lang w:val="fr-FR"/>
              </w:rPr>
            </w:pPr>
          </w:p>
          <w:p w14:paraId="68252A96" w14:textId="77777777" w:rsidR="004879D3" w:rsidRPr="00A55EE1" w:rsidRDefault="004879D3" w:rsidP="00D861AD">
            <w:pPr>
              <w:pStyle w:val="normaltableau"/>
              <w:rPr>
                <w:sz w:val="20"/>
                <w:szCs w:val="20"/>
                <w:lang w:val="fr-FR"/>
              </w:rPr>
            </w:pPr>
          </w:p>
          <w:p w14:paraId="74DFBDF7" w14:textId="77777777" w:rsidR="004879D3" w:rsidRPr="00A55EE1" w:rsidRDefault="004879D3" w:rsidP="00D861AD">
            <w:pPr>
              <w:pStyle w:val="normaltableau"/>
              <w:rPr>
                <w:sz w:val="20"/>
                <w:szCs w:val="20"/>
                <w:lang w:val="fr-FR"/>
              </w:rPr>
            </w:pPr>
          </w:p>
          <w:p w14:paraId="4687A823" w14:textId="77777777" w:rsidR="00082BED" w:rsidRPr="00A55EE1" w:rsidRDefault="00F56071" w:rsidP="00D861AD">
            <w:pPr>
              <w:pStyle w:val="normaltableau"/>
              <w:rPr>
                <w:sz w:val="20"/>
                <w:szCs w:val="20"/>
                <w:lang w:val="fr-FR"/>
              </w:rPr>
            </w:pPr>
            <w:r w:rsidRPr="00A55EE1">
              <w:rPr>
                <w:sz w:val="20"/>
                <w:szCs w:val="20"/>
              </w:rPr>
              <w:t>É</w:t>
            </w:r>
            <w:proofErr w:type="spellStart"/>
            <w:r w:rsidRPr="00A55EE1">
              <w:rPr>
                <w:sz w:val="20"/>
                <w:szCs w:val="20"/>
                <w:lang w:val="fr-FR"/>
              </w:rPr>
              <w:t>cole</w:t>
            </w:r>
            <w:proofErr w:type="spellEnd"/>
            <w:r w:rsidR="00082BED" w:rsidRPr="00A55EE1">
              <w:rPr>
                <w:sz w:val="20"/>
                <w:szCs w:val="20"/>
                <w:lang w:val="fr-FR"/>
              </w:rPr>
              <w:t xml:space="preserve"> de </w:t>
            </w:r>
            <w:r w:rsidR="00DC51D8" w:rsidRPr="00A55EE1">
              <w:rPr>
                <w:sz w:val="20"/>
                <w:szCs w:val="20"/>
                <w:lang w:val="fr-FR"/>
              </w:rPr>
              <w:t>h</w:t>
            </w:r>
            <w:r w:rsidR="00082BED" w:rsidRPr="00A55EE1">
              <w:rPr>
                <w:sz w:val="20"/>
                <w:szCs w:val="20"/>
                <w:lang w:val="fr-FR"/>
              </w:rPr>
              <w:t>autes études européennes comparatives</w:t>
            </w:r>
          </w:p>
          <w:p w14:paraId="5D4A26D9" w14:textId="77777777" w:rsidR="00CA2E6B" w:rsidRPr="00A55EE1" w:rsidRDefault="00CA2E6B" w:rsidP="00D861AD">
            <w:pPr>
              <w:pStyle w:val="normaltableau"/>
              <w:rPr>
                <w:sz w:val="20"/>
                <w:szCs w:val="20"/>
                <w:lang w:val="fr-FR"/>
              </w:rPr>
            </w:pPr>
          </w:p>
        </w:tc>
      </w:tr>
      <w:tr w:rsidR="00855EA7" w:rsidRPr="00A55EE1" w14:paraId="578ECCD5" w14:textId="77777777" w:rsidTr="004273FC">
        <w:trPr>
          <w:trHeight w:val="1114"/>
          <w:jc w:val="center"/>
        </w:trPr>
        <w:tc>
          <w:tcPr>
            <w:tcW w:w="1894" w:type="dxa"/>
          </w:tcPr>
          <w:p w14:paraId="0E1DB12F" w14:textId="77777777" w:rsidR="007B70E0" w:rsidRPr="00A55EE1" w:rsidRDefault="00AD5DD0" w:rsidP="00D861AD">
            <w:pPr>
              <w:pStyle w:val="datesettitreduposte"/>
              <w:rPr>
                <w:sz w:val="20"/>
                <w:szCs w:val="20"/>
              </w:rPr>
            </w:pPr>
            <w:r w:rsidRPr="00A55EE1">
              <w:rPr>
                <w:sz w:val="20"/>
                <w:szCs w:val="20"/>
              </w:rPr>
              <w:t>2002-2003</w:t>
            </w:r>
          </w:p>
        </w:tc>
        <w:tc>
          <w:tcPr>
            <w:tcW w:w="4371" w:type="dxa"/>
          </w:tcPr>
          <w:p w14:paraId="24231F69" w14:textId="77777777" w:rsidR="00AD5DD0" w:rsidRPr="00A55EE1" w:rsidRDefault="00AD5DD0" w:rsidP="00D861AD">
            <w:pPr>
              <w:pStyle w:val="normaltableau"/>
              <w:rPr>
                <w:sz w:val="20"/>
                <w:szCs w:val="20"/>
                <w:lang w:val="fr-FR"/>
              </w:rPr>
            </w:pPr>
            <w:proofErr w:type="spellStart"/>
            <w:r w:rsidRPr="00A55EE1">
              <w:rPr>
                <w:sz w:val="20"/>
                <w:szCs w:val="20"/>
              </w:rPr>
              <w:t>Universit</w:t>
            </w:r>
            <w:proofErr w:type="spellEnd"/>
            <w:r w:rsidRPr="00A55EE1">
              <w:rPr>
                <w:sz w:val="20"/>
                <w:szCs w:val="20"/>
                <w:lang w:val="fr-FR"/>
              </w:rPr>
              <w:t xml:space="preserve">é de </w:t>
            </w:r>
            <w:proofErr w:type="spellStart"/>
            <w:proofErr w:type="gramStart"/>
            <w:r w:rsidRPr="00A55EE1">
              <w:rPr>
                <w:sz w:val="20"/>
                <w:szCs w:val="20"/>
                <w:lang w:val="fr-FR"/>
              </w:rPr>
              <w:t>Ouest,Timişoara</w:t>
            </w:r>
            <w:proofErr w:type="spellEnd"/>
            <w:proofErr w:type="gramEnd"/>
            <w:r w:rsidR="00961631" w:rsidRPr="00A55EE1">
              <w:rPr>
                <w:sz w:val="20"/>
                <w:szCs w:val="20"/>
                <w:lang w:val="fr-FR"/>
              </w:rPr>
              <w:t xml:space="preserve">, </w:t>
            </w:r>
          </w:p>
          <w:p w14:paraId="7278BB1F" w14:textId="77777777" w:rsidR="00961631" w:rsidRPr="00A55EE1" w:rsidRDefault="00961631" w:rsidP="00D861AD">
            <w:pPr>
              <w:pStyle w:val="normaltableau"/>
              <w:rPr>
                <w:sz w:val="20"/>
                <w:szCs w:val="20"/>
                <w:lang w:val="ro-RO"/>
              </w:rPr>
            </w:pPr>
            <w:r w:rsidRPr="00A55EE1">
              <w:rPr>
                <w:sz w:val="20"/>
                <w:szCs w:val="20"/>
                <w:lang w:val="fr-FR"/>
              </w:rPr>
              <w:t>Roumanie</w:t>
            </w:r>
          </w:p>
          <w:p w14:paraId="1CAF90C2" w14:textId="77777777" w:rsidR="007B70E0" w:rsidRPr="00A55EE1" w:rsidRDefault="007B70E0" w:rsidP="00D861AD">
            <w:pPr>
              <w:pStyle w:val="normaltableau"/>
              <w:rPr>
                <w:sz w:val="20"/>
                <w:szCs w:val="20"/>
              </w:rPr>
            </w:pPr>
          </w:p>
        </w:tc>
        <w:tc>
          <w:tcPr>
            <w:tcW w:w="4452" w:type="dxa"/>
          </w:tcPr>
          <w:p w14:paraId="16512158" w14:textId="77777777" w:rsidR="00EB31D7" w:rsidRPr="00A55EE1" w:rsidRDefault="00082BED" w:rsidP="00D861AD">
            <w:pPr>
              <w:pStyle w:val="normaltableau"/>
              <w:rPr>
                <w:sz w:val="20"/>
                <w:szCs w:val="20"/>
                <w:lang w:val="fr-FR"/>
              </w:rPr>
            </w:pPr>
            <w:r w:rsidRPr="00A55EE1">
              <w:rPr>
                <w:sz w:val="20"/>
                <w:szCs w:val="20"/>
              </w:rPr>
              <w:t>Diplôme d</w:t>
            </w:r>
            <w:r w:rsidRPr="00A55EE1">
              <w:rPr>
                <w:sz w:val="20"/>
                <w:szCs w:val="20"/>
                <w:lang w:val="fr-FR"/>
              </w:rPr>
              <w:t>`études approfondies dans la spécialisation</w:t>
            </w:r>
          </w:p>
          <w:p w14:paraId="4178EFA8" w14:textId="77777777" w:rsidR="00082BED" w:rsidRPr="00A55EE1" w:rsidRDefault="00D717A3" w:rsidP="00D861AD">
            <w:pPr>
              <w:pStyle w:val="normaltableau"/>
              <w:rPr>
                <w:sz w:val="20"/>
                <w:szCs w:val="20"/>
                <w:lang w:val="fr-FR"/>
              </w:rPr>
            </w:pPr>
            <w:r w:rsidRPr="00A55EE1">
              <w:rPr>
                <w:sz w:val="20"/>
                <w:szCs w:val="20"/>
                <w:lang w:val="fr-FR"/>
              </w:rPr>
              <w:t>« </w:t>
            </w:r>
            <w:r w:rsidR="00F56071" w:rsidRPr="00A55EE1">
              <w:rPr>
                <w:sz w:val="20"/>
                <w:szCs w:val="20"/>
                <w:lang w:val="fr-FR"/>
              </w:rPr>
              <w:t>Organisation et déve</w:t>
            </w:r>
            <w:r w:rsidR="00082BED" w:rsidRPr="00A55EE1">
              <w:rPr>
                <w:sz w:val="20"/>
                <w:szCs w:val="20"/>
                <w:lang w:val="fr-FR"/>
              </w:rPr>
              <w:t>loppement durable du territoire</w:t>
            </w:r>
            <w:r w:rsidRPr="00A55EE1">
              <w:rPr>
                <w:sz w:val="20"/>
                <w:szCs w:val="20"/>
                <w:lang w:val="fr-FR"/>
              </w:rPr>
              <w:t> »</w:t>
            </w:r>
          </w:p>
        </w:tc>
      </w:tr>
      <w:tr w:rsidR="00C231B1" w:rsidRPr="00A55EE1" w14:paraId="62D229FA" w14:textId="77777777" w:rsidTr="004273FC">
        <w:trPr>
          <w:trHeight w:val="930"/>
          <w:jc w:val="center"/>
        </w:trPr>
        <w:tc>
          <w:tcPr>
            <w:tcW w:w="1894" w:type="dxa"/>
          </w:tcPr>
          <w:p w14:paraId="1C54E830" w14:textId="77777777" w:rsidR="00C231B1" w:rsidRPr="00A55EE1" w:rsidRDefault="00082BED" w:rsidP="00D861AD">
            <w:pPr>
              <w:pStyle w:val="datesettitreduposte"/>
              <w:rPr>
                <w:sz w:val="20"/>
                <w:szCs w:val="20"/>
              </w:rPr>
            </w:pPr>
            <w:r w:rsidRPr="00A55EE1">
              <w:rPr>
                <w:sz w:val="20"/>
                <w:szCs w:val="20"/>
              </w:rPr>
              <w:t>1</w:t>
            </w:r>
            <w:r w:rsidR="00DC51D8" w:rsidRPr="00A55EE1">
              <w:rPr>
                <w:sz w:val="20"/>
                <w:szCs w:val="20"/>
              </w:rPr>
              <w:t>9</w:t>
            </w:r>
            <w:r w:rsidRPr="00A55EE1">
              <w:rPr>
                <w:sz w:val="20"/>
                <w:szCs w:val="20"/>
              </w:rPr>
              <w:t>98-2002</w:t>
            </w:r>
          </w:p>
          <w:p w14:paraId="005C46FE" w14:textId="77777777" w:rsidR="00C231B1" w:rsidRPr="00A55EE1" w:rsidRDefault="00C231B1" w:rsidP="00D861AD">
            <w:pPr>
              <w:pStyle w:val="datesettitreduposte"/>
              <w:rPr>
                <w:sz w:val="20"/>
                <w:szCs w:val="20"/>
              </w:rPr>
            </w:pPr>
          </w:p>
        </w:tc>
        <w:tc>
          <w:tcPr>
            <w:tcW w:w="4371" w:type="dxa"/>
          </w:tcPr>
          <w:p w14:paraId="6F1C31AC" w14:textId="77777777" w:rsidR="00082BED" w:rsidRPr="00A55EE1" w:rsidRDefault="00082BED" w:rsidP="00D861AD">
            <w:pPr>
              <w:pStyle w:val="normaltableau"/>
              <w:rPr>
                <w:sz w:val="20"/>
                <w:szCs w:val="20"/>
                <w:lang w:val="fr-FR"/>
              </w:rPr>
            </w:pPr>
            <w:proofErr w:type="spellStart"/>
            <w:r w:rsidRPr="00A55EE1">
              <w:rPr>
                <w:sz w:val="20"/>
                <w:szCs w:val="20"/>
              </w:rPr>
              <w:t>Universit</w:t>
            </w:r>
            <w:proofErr w:type="spellEnd"/>
            <w:r w:rsidRPr="00A55EE1">
              <w:rPr>
                <w:sz w:val="20"/>
                <w:szCs w:val="20"/>
                <w:lang w:val="fr-FR"/>
              </w:rPr>
              <w:t xml:space="preserve">é de </w:t>
            </w:r>
            <w:proofErr w:type="spellStart"/>
            <w:proofErr w:type="gramStart"/>
            <w:r w:rsidRPr="00A55EE1">
              <w:rPr>
                <w:sz w:val="20"/>
                <w:szCs w:val="20"/>
                <w:lang w:val="fr-FR"/>
              </w:rPr>
              <w:t>Ouest,Timişoara</w:t>
            </w:r>
            <w:proofErr w:type="spellEnd"/>
            <w:proofErr w:type="gramEnd"/>
            <w:r w:rsidR="00961631" w:rsidRPr="00A55EE1">
              <w:rPr>
                <w:sz w:val="20"/>
                <w:szCs w:val="20"/>
                <w:lang w:val="fr-FR"/>
              </w:rPr>
              <w:t xml:space="preserve">, </w:t>
            </w:r>
          </w:p>
          <w:p w14:paraId="27AA848E" w14:textId="77777777" w:rsidR="00961631" w:rsidRPr="00A55EE1" w:rsidRDefault="00961631" w:rsidP="00D861AD">
            <w:pPr>
              <w:pStyle w:val="normaltableau"/>
              <w:rPr>
                <w:sz w:val="20"/>
                <w:szCs w:val="20"/>
                <w:lang w:val="ro-RO"/>
              </w:rPr>
            </w:pPr>
            <w:r w:rsidRPr="00A55EE1">
              <w:rPr>
                <w:sz w:val="20"/>
                <w:szCs w:val="20"/>
                <w:lang w:val="fr-FR"/>
              </w:rPr>
              <w:t>Roumanie</w:t>
            </w:r>
          </w:p>
          <w:p w14:paraId="53AC0132" w14:textId="77777777" w:rsidR="00C231B1" w:rsidRPr="00A55EE1" w:rsidRDefault="00C231B1" w:rsidP="00D861AD">
            <w:pPr>
              <w:pStyle w:val="normaltableau"/>
              <w:rPr>
                <w:sz w:val="20"/>
                <w:szCs w:val="20"/>
              </w:rPr>
            </w:pPr>
          </w:p>
        </w:tc>
        <w:tc>
          <w:tcPr>
            <w:tcW w:w="4452" w:type="dxa"/>
          </w:tcPr>
          <w:p w14:paraId="08B6AB31" w14:textId="77777777" w:rsidR="00C231B1" w:rsidRPr="00A55EE1" w:rsidRDefault="00F56071" w:rsidP="00D861AD">
            <w:pPr>
              <w:rPr>
                <w:i/>
                <w:sz w:val="20"/>
                <w:szCs w:val="20"/>
              </w:rPr>
            </w:pPr>
            <w:r w:rsidRPr="00A55EE1">
              <w:rPr>
                <w:sz w:val="20"/>
                <w:szCs w:val="20"/>
              </w:rPr>
              <w:t xml:space="preserve">Diplôme de </w:t>
            </w:r>
            <w:r w:rsidR="00F764DF" w:rsidRPr="00A55EE1">
              <w:rPr>
                <w:sz w:val="20"/>
                <w:szCs w:val="20"/>
              </w:rPr>
              <w:t>baccalauréat</w:t>
            </w:r>
            <w:r w:rsidR="00DC51D8" w:rsidRPr="00A55EE1">
              <w:rPr>
                <w:sz w:val="20"/>
                <w:szCs w:val="20"/>
              </w:rPr>
              <w:t xml:space="preserve"> en </w:t>
            </w:r>
            <w:r w:rsidRPr="00A55EE1">
              <w:rPr>
                <w:rStyle w:val="Emphasis"/>
                <w:i w:val="0"/>
                <w:sz w:val="20"/>
                <w:szCs w:val="20"/>
              </w:rPr>
              <w:t>g</w:t>
            </w:r>
            <w:r w:rsidR="00DC51D8" w:rsidRPr="00A55EE1">
              <w:rPr>
                <w:rStyle w:val="Emphasis"/>
                <w:i w:val="0"/>
                <w:sz w:val="20"/>
                <w:szCs w:val="20"/>
              </w:rPr>
              <w:t>éographie</w:t>
            </w:r>
          </w:p>
        </w:tc>
      </w:tr>
    </w:tbl>
    <w:p w14:paraId="2A24BD72" w14:textId="77777777" w:rsidR="007352AF" w:rsidRPr="00A55EE1" w:rsidRDefault="007352AF" w:rsidP="00553EEC">
      <w:pPr>
        <w:pStyle w:val="Heading3"/>
        <w:pBdr>
          <w:bottom w:val="single" w:sz="12" w:space="1" w:color="auto"/>
        </w:pBdr>
        <w:rPr>
          <w:rFonts w:ascii="Times New Roman" w:hAnsi="Times New Roman" w:cs="Times New Roman"/>
          <w:caps/>
          <w:sz w:val="20"/>
          <w:szCs w:val="20"/>
        </w:rPr>
      </w:pPr>
    </w:p>
    <w:p w14:paraId="4B2E56DA" w14:textId="6B5F1789" w:rsidR="00553EEC" w:rsidRPr="00A55EE1" w:rsidRDefault="008312D1" w:rsidP="007352AF">
      <w:pPr>
        <w:pStyle w:val="Heading3"/>
        <w:pBdr>
          <w:bottom w:val="single" w:sz="12" w:space="1" w:color="auto"/>
        </w:pBdr>
        <w:rPr>
          <w:rFonts w:ascii="Times New Roman" w:hAnsi="Times New Roman" w:cs="Times New Roman"/>
          <w:caps/>
          <w:sz w:val="20"/>
          <w:szCs w:val="20"/>
        </w:rPr>
      </w:pPr>
      <w:r w:rsidRPr="00A55EE1">
        <w:rPr>
          <w:rFonts w:ascii="Times New Roman" w:hAnsi="Times New Roman" w:cs="Times New Roman"/>
          <w:caps/>
          <w:sz w:val="20"/>
          <w:szCs w:val="20"/>
        </w:rPr>
        <w:t>Expérience professionnelle</w:t>
      </w:r>
    </w:p>
    <w:tbl>
      <w:tblPr>
        <w:tblStyle w:val="TableGrid"/>
        <w:tblW w:w="10984" w:type="dxa"/>
        <w:tblLayout w:type="fixed"/>
        <w:tblLook w:val="01E0" w:firstRow="1" w:lastRow="1" w:firstColumn="1" w:lastColumn="1" w:noHBand="0" w:noVBand="0"/>
      </w:tblPr>
      <w:tblGrid>
        <w:gridCol w:w="4676"/>
        <w:gridCol w:w="20"/>
        <w:gridCol w:w="6183"/>
        <w:gridCol w:w="105"/>
      </w:tblGrid>
      <w:tr w:rsidR="00231EA5" w:rsidRPr="00A55EE1" w14:paraId="57CC4401" w14:textId="77777777" w:rsidTr="002C7D51">
        <w:trPr>
          <w:trHeight w:val="2028"/>
        </w:trPr>
        <w:tc>
          <w:tcPr>
            <w:tcW w:w="4676" w:type="dxa"/>
          </w:tcPr>
          <w:p w14:paraId="1A25DEE7" w14:textId="77777777" w:rsidR="008C30D2" w:rsidRDefault="002C7D51" w:rsidP="00D861AD">
            <w:pPr>
              <w:pStyle w:val="normaltableau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octobre</w:t>
            </w:r>
            <w:proofErr w:type="gramEnd"/>
            <w:r>
              <w:rPr>
                <w:sz w:val="20"/>
                <w:szCs w:val="20"/>
              </w:rPr>
              <w:t xml:space="preserve"> 2021-à présent    </w:t>
            </w:r>
          </w:p>
          <w:p w14:paraId="69051166" w14:textId="77777777" w:rsidR="006A7A23" w:rsidRDefault="008C30D2" w:rsidP="00D861AD">
            <w:pPr>
              <w:pStyle w:val="normaltableau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Spécialiste en géomatique</w:t>
            </w:r>
            <w:r w:rsidR="002C7D51">
              <w:rPr>
                <w:sz w:val="20"/>
                <w:szCs w:val="20"/>
              </w:rPr>
              <w:t xml:space="preserve">  </w:t>
            </w:r>
          </w:p>
          <w:p w14:paraId="6C7449CC" w14:textId="2AA1492E" w:rsidR="00A55EE1" w:rsidRDefault="006A7A23" w:rsidP="00D861AD">
            <w:pPr>
              <w:pStyle w:val="normaltableau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MRC Vaudreuil-Soulanges</w:t>
            </w:r>
            <w:r w:rsidR="002C7D51">
              <w:rPr>
                <w:sz w:val="20"/>
                <w:szCs w:val="20"/>
              </w:rPr>
              <w:t xml:space="preserve">                                                     </w:t>
            </w:r>
          </w:p>
          <w:p w14:paraId="1E8CBB66" w14:textId="5C557126" w:rsidR="002C7D51" w:rsidRDefault="002C7D51" w:rsidP="00D861AD">
            <w:pPr>
              <w:pStyle w:val="normaltableau"/>
              <w:rPr>
                <w:sz w:val="20"/>
                <w:szCs w:val="20"/>
              </w:rPr>
            </w:pPr>
          </w:p>
          <w:p w14:paraId="54E2962C" w14:textId="13A7E7E2" w:rsidR="002C7D51" w:rsidRDefault="002C7D51" w:rsidP="00D861AD">
            <w:pPr>
              <w:pStyle w:val="normaltableau"/>
              <w:rPr>
                <w:sz w:val="20"/>
                <w:szCs w:val="20"/>
              </w:rPr>
            </w:pPr>
          </w:p>
          <w:p w14:paraId="2B779109" w14:textId="77777777" w:rsidR="002C7D51" w:rsidRDefault="002C7D51" w:rsidP="00D861AD">
            <w:pPr>
              <w:pStyle w:val="normaltableau"/>
              <w:rPr>
                <w:sz w:val="20"/>
                <w:szCs w:val="20"/>
              </w:rPr>
            </w:pPr>
          </w:p>
          <w:p w14:paraId="06552EA6" w14:textId="0CEB38B3" w:rsidR="002C7D51" w:rsidRDefault="002C7D51" w:rsidP="00D861AD">
            <w:pPr>
              <w:pStyle w:val="normaltableau"/>
              <w:rPr>
                <w:sz w:val="20"/>
                <w:szCs w:val="20"/>
              </w:rPr>
            </w:pPr>
          </w:p>
          <w:p w14:paraId="36EAECD1" w14:textId="77777777" w:rsidR="002C7D51" w:rsidRPr="00A55EE1" w:rsidRDefault="002C7D51" w:rsidP="00D861AD">
            <w:pPr>
              <w:pStyle w:val="normaltableau"/>
              <w:rPr>
                <w:sz w:val="20"/>
                <w:szCs w:val="20"/>
              </w:rPr>
            </w:pPr>
          </w:p>
          <w:p w14:paraId="605C2045" w14:textId="77777777" w:rsidR="002C7D51" w:rsidRDefault="002C7D51" w:rsidP="00A55EE1">
            <w:pPr>
              <w:pStyle w:val="normaltableau"/>
              <w:rPr>
                <w:sz w:val="20"/>
                <w:szCs w:val="20"/>
              </w:rPr>
            </w:pPr>
          </w:p>
          <w:p w14:paraId="73B077E9" w14:textId="77777777" w:rsidR="002C7D51" w:rsidRDefault="002C7D51" w:rsidP="00A55EE1">
            <w:pPr>
              <w:pStyle w:val="normaltableau"/>
              <w:rPr>
                <w:sz w:val="20"/>
                <w:szCs w:val="20"/>
              </w:rPr>
            </w:pPr>
          </w:p>
          <w:p w14:paraId="7D441863" w14:textId="77777777" w:rsidR="002C7D51" w:rsidRDefault="002C7D51" w:rsidP="00A55EE1">
            <w:pPr>
              <w:pStyle w:val="normaltableau"/>
              <w:rPr>
                <w:sz w:val="20"/>
                <w:szCs w:val="20"/>
              </w:rPr>
            </w:pPr>
          </w:p>
          <w:p w14:paraId="1EE9305F" w14:textId="77777777" w:rsidR="002C7D51" w:rsidRDefault="002C7D51" w:rsidP="00A55EE1">
            <w:pPr>
              <w:pStyle w:val="normaltableau"/>
              <w:rPr>
                <w:sz w:val="20"/>
                <w:szCs w:val="20"/>
              </w:rPr>
            </w:pPr>
          </w:p>
          <w:p w14:paraId="344C386F" w14:textId="77777777" w:rsidR="002C7D51" w:rsidRDefault="002C7D51" w:rsidP="00A55EE1">
            <w:pPr>
              <w:pStyle w:val="normaltableau"/>
              <w:rPr>
                <w:sz w:val="20"/>
                <w:szCs w:val="20"/>
              </w:rPr>
            </w:pPr>
          </w:p>
          <w:p w14:paraId="6E5C0F3A" w14:textId="77777777" w:rsidR="002C7D51" w:rsidRDefault="002C7D51" w:rsidP="00A55EE1">
            <w:pPr>
              <w:pStyle w:val="normaltableau"/>
              <w:rPr>
                <w:sz w:val="20"/>
                <w:szCs w:val="20"/>
              </w:rPr>
            </w:pPr>
          </w:p>
          <w:p w14:paraId="45DE9B21" w14:textId="77777777" w:rsidR="002C7D51" w:rsidRDefault="002C7D51" w:rsidP="00A55EE1">
            <w:pPr>
              <w:pStyle w:val="normaltableau"/>
              <w:rPr>
                <w:sz w:val="20"/>
                <w:szCs w:val="20"/>
              </w:rPr>
            </w:pPr>
          </w:p>
          <w:p w14:paraId="6F85D6F8" w14:textId="77777777" w:rsidR="002C7D51" w:rsidRDefault="002C7D51" w:rsidP="00A55EE1">
            <w:pPr>
              <w:pStyle w:val="normaltableau"/>
              <w:rPr>
                <w:sz w:val="20"/>
                <w:szCs w:val="20"/>
              </w:rPr>
            </w:pPr>
          </w:p>
          <w:p w14:paraId="73704DAB" w14:textId="77777777" w:rsidR="002C7D51" w:rsidRDefault="002C7D51" w:rsidP="00A55EE1">
            <w:pPr>
              <w:pStyle w:val="normaltableau"/>
              <w:rPr>
                <w:sz w:val="20"/>
                <w:szCs w:val="20"/>
              </w:rPr>
            </w:pPr>
          </w:p>
          <w:p w14:paraId="2F93FD2E" w14:textId="77777777" w:rsidR="002C7D51" w:rsidRDefault="002C7D51" w:rsidP="00A55EE1">
            <w:pPr>
              <w:pStyle w:val="normaltableau"/>
              <w:rPr>
                <w:sz w:val="20"/>
                <w:szCs w:val="20"/>
              </w:rPr>
            </w:pPr>
          </w:p>
          <w:p w14:paraId="3F4BC018" w14:textId="77777777" w:rsidR="002C7D51" w:rsidRDefault="002C7D51" w:rsidP="00A55EE1">
            <w:pPr>
              <w:pStyle w:val="normaltableau"/>
              <w:rPr>
                <w:sz w:val="20"/>
                <w:szCs w:val="20"/>
              </w:rPr>
            </w:pPr>
          </w:p>
          <w:p w14:paraId="7F3E7300" w14:textId="19CEB9A5" w:rsidR="002C7D51" w:rsidRDefault="002C7D51" w:rsidP="00A55EE1">
            <w:pPr>
              <w:pStyle w:val="normaltableau"/>
              <w:rPr>
                <w:sz w:val="20"/>
                <w:szCs w:val="20"/>
              </w:rPr>
            </w:pPr>
          </w:p>
          <w:p w14:paraId="1263D0B1" w14:textId="77777777" w:rsidR="002C7D51" w:rsidRDefault="002C7D51" w:rsidP="00A55EE1">
            <w:pPr>
              <w:pStyle w:val="normaltableau"/>
              <w:rPr>
                <w:sz w:val="20"/>
                <w:szCs w:val="20"/>
              </w:rPr>
            </w:pPr>
          </w:p>
          <w:p w14:paraId="52FD1AE5" w14:textId="52FDB754" w:rsidR="002C7D51" w:rsidRDefault="002C7D51" w:rsidP="00A55EE1">
            <w:pPr>
              <w:pStyle w:val="normaltableau"/>
              <w:rPr>
                <w:sz w:val="20"/>
                <w:szCs w:val="20"/>
              </w:rPr>
            </w:pPr>
          </w:p>
          <w:p w14:paraId="6A6F002F" w14:textId="3F66EFC7" w:rsidR="002C7D51" w:rsidRDefault="002C7D51" w:rsidP="00A55EE1">
            <w:pPr>
              <w:pStyle w:val="normaltableau"/>
              <w:rPr>
                <w:sz w:val="20"/>
                <w:szCs w:val="20"/>
              </w:rPr>
            </w:pPr>
          </w:p>
          <w:p w14:paraId="6B0983ED" w14:textId="77777777" w:rsidR="002C7D51" w:rsidRDefault="002C7D51" w:rsidP="00A55EE1">
            <w:pPr>
              <w:pStyle w:val="normaltableau"/>
              <w:rPr>
                <w:sz w:val="20"/>
                <w:szCs w:val="20"/>
              </w:rPr>
            </w:pPr>
          </w:p>
          <w:p w14:paraId="105738E4" w14:textId="77777777" w:rsidR="00770726" w:rsidRDefault="00770726" w:rsidP="00A55EE1">
            <w:pPr>
              <w:pStyle w:val="normaltableau"/>
              <w:rPr>
                <w:sz w:val="20"/>
                <w:szCs w:val="20"/>
              </w:rPr>
            </w:pPr>
          </w:p>
          <w:p w14:paraId="6F5C51B9" w14:textId="77777777" w:rsidR="00770726" w:rsidRDefault="00770726" w:rsidP="00A55EE1">
            <w:pPr>
              <w:pStyle w:val="normaltableau"/>
              <w:rPr>
                <w:sz w:val="20"/>
                <w:szCs w:val="20"/>
              </w:rPr>
            </w:pPr>
          </w:p>
          <w:p w14:paraId="08F72F4B" w14:textId="77777777" w:rsidR="00770726" w:rsidRDefault="00770726" w:rsidP="00A55EE1">
            <w:pPr>
              <w:pStyle w:val="normaltableau"/>
              <w:rPr>
                <w:sz w:val="20"/>
                <w:szCs w:val="20"/>
              </w:rPr>
            </w:pPr>
          </w:p>
          <w:p w14:paraId="04F9D4A3" w14:textId="77777777" w:rsidR="00770726" w:rsidRDefault="00770726" w:rsidP="00A55EE1">
            <w:pPr>
              <w:pStyle w:val="normaltableau"/>
              <w:rPr>
                <w:sz w:val="20"/>
                <w:szCs w:val="20"/>
              </w:rPr>
            </w:pPr>
          </w:p>
          <w:p w14:paraId="7597AE9E" w14:textId="77777777" w:rsidR="00F37875" w:rsidRDefault="00F37875" w:rsidP="00A55EE1">
            <w:pPr>
              <w:pStyle w:val="normaltableau"/>
              <w:rPr>
                <w:sz w:val="20"/>
                <w:szCs w:val="20"/>
              </w:rPr>
            </w:pPr>
          </w:p>
          <w:p w14:paraId="0879364D" w14:textId="77777777" w:rsidR="00F37875" w:rsidRDefault="00F37875" w:rsidP="00A55EE1">
            <w:pPr>
              <w:pStyle w:val="normaltableau"/>
              <w:rPr>
                <w:sz w:val="20"/>
                <w:szCs w:val="20"/>
              </w:rPr>
            </w:pPr>
          </w:p>
          <w:p w14:paraId="789C59D5" w14:textId="3C432FC5" w:rsidR="002C7D51" w:rsidRPr="00A55EE1" w:rsidRDefault="00A55EE1" w:rsidP="00A55EE1">
            <w:pPr>
              <w:pStyle w:val="normaltableau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janvier</w:t>
            </w:r>
            <w:proofErr w:type="gramEnd"/>
            <w:r w:rsidRPr="00A55EE1">
              <w:rPr>
                <w:sz w:val="20"/>
                <w:szCs w:val="20"/>
              </w:rPr>
              <w:t xml:space="preserve"> 201</w:t>
            </w:r>
            <w:r>
              <w:rPr>
                <w:sz w:val="20"/>
                <w:szCs w:val="20"/>
              </w:rPr>
              <w:t>9</w:t>
            </w:r>
            <w:r w:rsidRPr="00A55EE1">
              <w:rPr>
                <w:sz w:val="20"/>
                <w:szCs w:val="20"/>
              </w:rPr>
              <w:t xml:space="preserve">- </w:t>
            </w:r>
            <w:r w:rsidR="00F37875">
              <w:rPr>
                <w:sz w:val="20"/>
                <w:szCs w:val="20"/>
              </w:rPr>
              <w:t>octobre 2021</w:t>
            </w:r>
          </w:p>
          <w:p w14:paraId="2F9DD1F9" w14:textId="0F5F5811" w:rsidR="00A55EE1" w:rsidRDefault="00A55EE1" w:rsidP="00A55EE1">
            <w:pPr>
              <w:pStyle w:val="normaltableau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Agente technique </w:t>
            </w:r>
            <w:r w:rsidRPr="00A55EE1">
              <w:rPr>
                <w:sz w:val="20"/>
                <w:szCs w:val="20"/>
              </w:rPr>
              <w:t>en géomatiqu</w:t>
            </w:r>
            <w:r w:rsidR="002C7D51">
              <w:rPr>
                <w:sz w:val="20"/>
                <w:szCs w:val="20"/>
              </w:rPr>
              <w:t>e</w:t>
            </w:r>
          </w:p>
          <w:p w14:paraId="39DC603B" w14:textId="593FEFDC" w:rsidR="009D1C8A" w:rsidRPr="00A55EE1" w:rsidRDefault="009D1C8A" w:rsidP="00A55EE1">
            <w:pPr>
              <w:pStyle w:val="normaltableau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Ville de Montréal</w:t>
            </w:r>
          </w:p>
          <w:p w14:paraId="138D0B83" w14:textId="77777777" w:rsidR="009D1C8A" w:rsidRDefault="009D1C8A" w:rsidP="00A55EE1">
            <w:pPr>
              <w:pStyle w:val="normaltableau"/>
              <w:tabs>
                <w:tab w:val="left" w:pos="1192"/>
                <w:tab w:val="right" w:pos="467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Arrondissement</w:t>
            </w:r>
            <w:r w:rsidR="00A55EE1">
              <w:rPr>
                <w:sz w:val="20"/>
                <w:szCs w:val="20"/>
              </w:rPr>
              <w:t xml:space="preserve"> de Saint-Laurent</w:t>
            </w:r>
          </w:p>
          <w:p w14:paraId="548D16D8" w14:textId="580ABC85" w:rsidR="00A55EE1" w:rsidRPr="00A55EE1" w:rsidRDefault="009D1C8A" w:rsidP="00A55EE1">
            <w:pPr>
              <w:pStyle w:val="normaltableau"/>
              <w:tabs>
                <w:tab w:val="left" w:pos="1192"/>
                <w:tab w:val="right" w:pos="467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Travaux publics</w:t>
            </w:r>
            <w:r w:rsidR="00A55EE1" w:rsidRPr="00A55EE1">
              <w:rPr>
                <w:sz w:val="20"/>
                <w:szCs w:val="20"/>
              </w:rPr>
              <w:tab/>
            </w:r>
          </w:p>
          <w:p w14:paraId="371A4733" w14:textId="2A2636FF" w:rsidR="00A55EE1" w:rsidRDefault="00A55EE1" w:rsidP="00A55EE1">
            <w:pPr>
              <w:pStyle w:val="normaltableau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13001 boul. Cavendish</w:t>
            </w:r>
          </w:p>
          <w:p w14:paraId="2ADC7834" w14:textId="4D3CF89C" w:rsidR="00A55EE1" w:rsidRPr="00A55EE1" w:rsidRDefault="00A55EE1" w:rsidP="00A55EE1">
            <w:pPr>
              <w:pStyle w:val="normaltableau"/>
              <w:rPr>
                <w:sz w:val="20"/>
                <w:szCs w:val="20"/>
              </w:rPr>
            </w:pPr>
            <w:r w:rsidRPr="00A55EE1">
              <w:rPr>
                <w:sz w:val="20"/>
                <w:szCs w:val="20"/>
              </w:rPr>
              <w:t>Montréal</w:t>
            </w:r>
          </w:p>
          <w:p w14:paraId="675B65F2" w14:textId="77777777" w:rsidR="00A55EE1" w:rsidRPr="00A55EE1" w:rsidRDefault="00A55EE1" w:rsidP="00D861AD">
            <w:pPr>
              <w:pStyle w:val="normaltableau"/>
              <w:rPr>
                <w:sz w:val="20"/>
                <w:szCs w:val="20"/>
              </w:rPr>
            </w:pPr>
          </w:p>
          <w:p w14:paraId="26D2BD3A" w14:textId="77777777" w:rsidR="00A55EE1" w:rsidRPr="00A55EE1" w:rsidRDefault="00A55EE1" w:rsidP="00D861AD">
            <w:pPr>
              <w:pStyle w:val="normaltableau"/>
              <w:rPr>
                <w:sz w:val="20"/>
                <w:szCs w:val="20"/>
              </w:rPr>
            </w:pPr>
          </w:p>
          <w:p w14:paraId="32F52313" w14:textId="77777777" w:rsidR="00A55EE1" w:rsidRPr="00A55EE1" w:rsidRDefault="00A55EE1" w:rsidP="00D861AD">
            <w:pPr>
              <w:pStyle w:val="normaltableau"/>
              <w:rPr>
                <w:sz w:val="20"/>
                <w:szCs w:val="20"/>
              </w:rPr>
            </w:pPr>
          </w:p>
          <w:p w14:paraId="5E4DB30E" w14:textId="77777777" w:rsidR="00A55EE1" w:rsidRPr="00A55EE1" w:rsidRDefault="00A55EE1" w:rsidP="00D861AD">
            <w:pPr>
              <w:pStyle w:val="normaltableau"/>
              <w:rPr>
                <w:sz w:val="20"/>
                <w:szCs w:val="20"/>
              </w:rPr>
            </w:pPr>
          </w:p>
          <w:p w14:paraId="18375547" w14:textId="77777777" w:rsidR="00F37875" w:rsidRDefault="00F37875" w:rsidP="00D861AD">
            <w:pPr>
              <w:pStyle w:val="normaltableau"/>
              <w:rPr>
                <w:sz w:val="20"/>
                <w:szCs w:val="20"/>
              </w:rPr>
            </w:pPr>
          </w:p>
          <w:p w14:paraId="63DF4B28" w14:textId="77777777" w:rsidR="00E610EC" w:rsidRDefault="00E610EC" w:rsidP="00D861AD">
            <w:pPr>
              <w:pStyle w:val="normaltableau"/>
              <w:rPr>
                <w:sz w:val="20"/>
                <w:szCs w:val="20"/>
              </w:rPr>
            </w:pPr>
          </w:p>
          <w:p w14:paraId="536E78A6" w14:textId="77777777" w:rsidR="00F37875" w:rsidRDefault="00F37875" w:rsidP="00D861AD">
            <w:pPr>
              <w:pStyle w:val="normaltableau"/>
              <w:rPr>
                <w:sz w:val="20"/>
                <w:szCs w:val="20"/>
              </w:rPr>
            </w:pPr>
          </w:p>
          <w:p w14:paraId="2C6EC7D1" w14:textId="77777777" w:rsidR="00F37875" w:rsidRDefault="00F37875" w:rsidP="00D861AD">
            <w:pPr>
              <w:pStyle w:val="normaltableau"/>
              <w:rPr>
                <w:sz w:val="20"/>
                <w:szCs w:val="20"/>
              </w:rPr>
            </w:pPr>
          </w:p>
          <w:p w14:paraId="2D718F65" w14:textId="77777777" w:rsidR="00F37875" w:rsidRDefault="00F37875" w:rsidP="00D861AD">
            <w:pPr>
              <w:pStyle w:val="normaltableau"/>
              <w:rPr>
                <w:sz w:val="20"/>
                <w:szCs w:val="20"/>
              </w:rPr>
            </w:pPr>
          </w:p>
          <w:p w14:paraId="4E176C9E" w14:textId="77777777" w:rsidR="00F37875" w:rsidRDefault="00F37875" w:rsidP="00D861AD">
            <w:pPr>
              <w:pStyle w:val="normaltableau"/>
              <w:rPr>
                <w:sz w:val="20"/>
                <w:szCs w:val="20"/>
              </w:rPr>
            </w:pPr>
          </w:p>
          <w:p w14:paraId="410B0CE0" w14:textId="37E7C629" w:rsidR="002372E1" w:rsidRPr="00A55EE1" w:rsidRDefault="00A55EE1" w:rsidP="00D861AD">
            <w:pPr>
              <w:pStyle w:val="normaltableau"/>
              <w:rPr>
                <w:sz w:val="20"/>
                <w:szCs w:val="20"/>
              </w:rPr>
            </w:pPr>
            <w:proofErr w:type="gramStart"/>
            <w:r w:rsidRPr="00A55EE1">
              <w:rPr>
                <w:sz w:val="20"/>
                <w:szCs w:val="20"/>
              </w:rPr>
              <w:lastRenderedPageBreak/>
              <w:t>avril</w:t>
            </w:r>
            <w:proofErr w:type="gramEnd"/>
            <w:r w:rsidRPr="00A55EE1">
              <w:rPr>
                <w:sz w:val="20"/>
                <w:szCs w:val="20"/>
              </w:rPr>
              <w:t xml:space="preserve"> </w:t>
            </w:r>
            <w:r w:rsidR="007352AF" w:rsidRPr="00A55EE1">
              <w:rPr>
                <w:sz w:val="20"/>
                <w:szCs w:val="20"/>
              </w:rPr>
              <w:t>201</w:t>
            </w:r>
            <w:r w:rsidR="006B505F" w:rsidRPr="00A55EE1">
              <w:rPr>
                <w:sz w:val="20"/>
                <w:szCs w:val="20"/>
              </w:rPr>
              <w:t>8</w:t>
            </w:r>
            <w:r w:rsidR="002372E1" w:rsidRPr="00A55EE1">
              <w:rPr>
                <w:sz w:val="20"/>
                <w:szCs w:val="20"/>
              </w:rPr>
              <w:t>-</w:t>
            </w:r>
            <w:r w:rsidRPr="00A55EE1">
              <w:rPr>
                <w:sz w:val="20"/>
                <w:szCs w:val="20"/>
              </w:rPr>
              <w:t xml:space="preserve"> décembre 2018 </w:t>
            </w:r>
            <w:r w:rsidR="002372E1" w:rsidRPr="00A55EE1">
              <w:rPr>
                <w:sz w:val="20"/>
                <w:szCs w:val="20"/>
              </w:rPr>
              <w:t xml:space="preserve">  </w:t>
            </w:r>
          </w:p>
          <w:p w14:paraId="59C370A0" w14:textId="5EA37D4E" w:rsidR="00553EEC" w:rsidRPr="00A55EE1" w:rsidRDefault="002372E1" w:rsidP="00D861AD">
            <w:pPr>
              <w:pStyle w:val="normaltableau"/>
              <w:rPr>
                <w:sz w:val="20"/>
                <w:szCs w:val="20"/>
              </w:rPr>
            </w:pPr>
            <w:r w:rsidRPr="00A55EE1">
              <w:rPr>
                <w:sz w:val="20"/>
                <w:szCs w:val="20"/>
              </w:rPr>
              <w:t>Technicienne en géomatique</w:t>
            </w:r>
          </w:p>
          <w:p w14:paraId="3A6EF2F0" w14:textId="143B896F" w:rsidR="007352AF" w:rsidRPr="00A55EE1" w:rsidRDefault="007352AF" w:rsidP="007352AF">
            <w:pPr>
              <w:pStyle w:val="normaltableau"/>
              <w:tabs>
                <w:tab w:val="left" w:pos="1192"/>
                <w:tab w:val="right" w:pos="4676"/>
              </w:tabs>
              <w:rPr>
                <w:sz w:val="20"/>
                <w:szCs w:val="20"/>
              </w:rPr>
            </w:pPr>
            <w:proofErr w:type="spellStart"/>
            <w:r w:rsidRPr="00A55EE1">
              <w:rPr>
                <w:sz w:val="20"/>
                <w:szCs w:val="20"/>
              </w:rPr>
              <w:t>Effigis</w:t>
            </w:r>
            <w:proofErr w:type="spellEnd"/>
            <w:r w:rsidRPr="00A55EE1">
              <w:rPr>
                <w:sz w:val="20"/>
                <w:szCs w:val="20"/>
              </w:rPr>
              <w:t xml:space="preserve"> G</w:t>
            </w:r>
            <w:r w:rsidR="0086652C" w:rsidRPr="00A55EE1">
              <w:rPr>
                <w:sz w:val="20"/>
                <w:szCs w:val="20"/>
              </w:rPr>
              <w:t>é</w:t>
            </w:r>
            <w:r w:rsidRPr="00A55EE1">
              <w:rPr>
                <w:sz w:val="20"/>
                <w:szCs w:val="20"/>
              </w:rPr>
              <w:t>o Solutions</w:t>
            </w:r>
            <w:r w:rsidR="0086652C" w:rsidRPr="00A55EE1">
              <w:rPr>
                <w:sz w:val="20"/>
                <w:szCs w:val="20"/>
              </w:rPr>
              <w:t xml:space="preserve"> </w:t>
            </w:r>
            <w:proofErr w:type="spellStart"/>
            <w:r w:rsidR="0086652C" w:rsidRPr="00A55EE1">
              <w:rPr>
                <w:sz w:val="20"/>
                <w:szCs w:val="20"/>
              </w:rPr>
              <w:t>Inc</w:t>
            </w:r>
            <w:proofErr w:type="spellEnd"/>
            <w:r w:rsidRPr="00A55EE1">
              <w:rPr>
                <w:sz w:val="20"/>
                <w:szCs w:val="20"/>
              </w:rPr>
              <w:tab/>
            </w:r>
          </w:p>
          <w:p w14:paraId="32FEE437" w14:textId="5935CB7B" w:rsidR="007352AF" w:rsidRPr="00A55EE1" w:rsidRDefault="007352AF" w:rsidP="00D861AD">
            <w:pPr>
              <w:pStyle w:val="normaltableau"/>
              <w:rPr>
                <w:sz w:val="20"/>
                <w:szCs w:val="20"/>
              </w:rPr>
            </w:pPr>
            <w:r w:rsidRPr="00A55EE1">
              <w:rPr>
                <w:sz w:val="20"/>
                <w:szCs w:val="20"/>
              </w:rPr>
              <w:t>4101 rue Molson</w:t>
            </w:r>
          </w:p>
          <w:p w14:paraId="5DC6E17D" w14:textId="45E6D386" w:rsidR="007352AF" w:rsidRPr="00A55EE1" w:rsidRDefault="007352AF" w:rsidP="00D861AD">
            <w:pPr>
              <w:pStyle w:val="normaltableau"/>
              <w:rPr>
                <w:sz w:val="20"/>
                <w:szCs w:val="20"/>
              </w:rPr>
            </w:pPr>
            <w:r w:rsidRPr="00A55EE1">
              <w:rPr>
                <w:sz w:val="20"/>
                <w:szCs w:val="20"/>
              </w:rPr>
              <w:t>Montréal</w:t>
            </w:r>
          </w:p>
          <w:p w14:paraId="44B978E0" w14:textId="77777777" w:rsidR="00553EEC" w:rsidRPr="00A55EE1" w:rsidRDefault="00553EEC" w:rsidP="00D861AD">
            <w:pPr>
              <w:pStyle w:val="normaltableau"/>
              <w:rPr>
                <w:sz w:val="20"/>
                <w:szCs w:val="20"/>
              </w:rPr>
            </w:pPr>
          </w:p>
          <w:p w14:paraId="48B5160B" w14:textId="77777777" w:rsidR="00553EEC" w:rsidRPr="00A55EE1" w:rsidRDefault="00553EEC" w:rsidP="00D861AD">
            <w:pPr>
              <w:pStyle w:val="normaltableau"/>
              <w:rPr>
                <w:sz w:val="20"/>
                <w:szCs w:val="20"/>
              </w:rPr>
            </w:pPr>
          </w:p>
          <w:p w14:paraId="4666FB8C" w14:textId="77777777" w:rsidR="00553EEC" w:rsidRPr="00A55EE1" w:rsidRDefault="00553EEC" w:rsidP="00D861AD">
            <w:pPr>
              <w:pStyle w:val="normaltableau"/>
              <w:rPr>
                <w:sz w:val="20"/>
                <w:szCs w:val="20"/>
              </w:rPr>
            </w:pPr>
          </w:p>
          <w:p w14:paraId="0C87390F" w14:textId="77777777" w:rsidR="00553EEC" w:rsidRPr="00A55EE1" w:rsidRDefault="00553EEC" w:rsidP="00D861AD">
            <w:pPr>
              <w:pStyle w:val="normaltableau"/>
              <w:rPr>
                <w:sz w:val="20"/>
                <w:szCs w:val="20"/>
              </w:rPr>
            </w:pPr>
          </w:p>
          <w:p w14:paraId="5BF2E7F0" w14:textId="77777777" w:rsidR="00553EEC" w:rsidRPr="00A55EE1" w:rsidRDefault="00553EEC" w:rsidP="00D861AD">
            <w:pPr>
              <w:pStyle w:val="normaltableau"/>
              <w:rPr>
                <w:sz w:val="20"/>
                <w:szCs w:val="20"/>
              </w:rPr>
            </w:pPr>
          </w:p>
          <w:p w14:paraId="1CC01E1B" w14:textId="77777777" w:rsidR="002C7D51" w:rsidRDefault="002C7D51" w:rsidP="00D861AD">
            <w:pPr>
              <w:pStyle w:val="normaltableau"/>
              <w:rPr>
                <w:sz w:val="20"/>
                <w:szCs w:val="20"/>
              </w:rPr>
            </w:pPr>
          </w:p>
          <w:p w14:paraId="671526BE" w14:textId="114FA3F0" w:rsidR="00503C69" w:rsidRPr="00A55EE1" w:rsidRDefault="0095568D" w:rsidP="00D861AD">
            <w:pPr>
              <w:pStyle w:val="normaltableau"/>
              <w:rPr>
                <w:sz w:val="20"/>
                <w:szCs w:val="20"/>
              </w:rPr>
            </w:pPr>
            <w:r w:rsidRPr="00A55EE1">
              <w:rPr>
                <w:sz w:val="20"/>
                <w:szCs w:val="20"/>
              </w:rPr>
              <w:t>20</w:t>
            </w:r>
            <w:r w:rsidR="008E70BF" w:rsidRPr="00A55EE1">
              <w:rPr>
                <w:sz w:val="20"/>
                <w:szCs w:val="20"/>
              </w:rPr>
              <w:t>12</w:t>
            </w:r>
            <w:r w:rsidRPr="00A55EE1">
              <w:rPr>
                <w:sz w:val="20"/>
                <w:szCs w:val="20"/>
              </w:rPr>
              <w:t>-2014</w:t>
            </w:r>
          </w:p>
          <w:p w14:paraId="56C80630" w14:textId="22385B59" w:rsidR="00231EA5" w:rsidRPr="00A55EE1" w:rsidRDefault="004273FC" w:rsidP="00D861AD">
            <w:pPr>
              <w:pStyle w:val="normaltableau"/>
              <w:rPr>
                <w:sz w:val="20"/>
                <w:szCs w:val="20"/>
              </w:rPr>
            </w:pPr>
            <w:r w:rsidRPr="00A55EE1">
              <w:rPr>
                <w:sz w:val="20"/>
                <w:szCs w:val="20"/>
              </w:rPr>
              <w:t xml:space="preserve">Gestionnaire </w:t>
            </w:r>
            <w:r w:rsidR="00695968" w:rsidRPr="00A55EE1">
              <w:rPr>
                <w:sz w:val="20"/>
                <w:szCs w:val="20"/>
              </w:rPr>
              <w:t xml:space="preserve">base de données </w:t>
            </w:r>
          </w:p>
          <w:p w14:paraId="52A2311C" w14:textId="77777777" w:rsidR="006D1A71" w:rsidRPr="009D1C8A" w:rsidRDefault="006D1A71" w:rsidP="00D861AD">
            <w:pPr>
              <w:pStyle w:val="normaltableau"/>
              <w:rPr>
                <w:sz w:val="20"/>
                <w:szCs w:val="20"/>
              </w:rPr>
            </w:pPr>
            <w:r w:rsidRPr="009D1C8A">
              <w:rPr>
                <w:sz w:val="20"/>
                <w:szCs w:val="20"/>
              </w:rPr>
              <w:t>(</w:t>
            </w:r>
            <w:proofErr w:type="gramStart"/>
            <w:r w:rsidRPr="009D1C8A">
              <w:rPr>
                <w:sz w:val="20"/>
                <w:szCs w:val="20"/>
              </w:rPr>
              <w:t>géomarketing</w:t>
            </w:r>
            <w:proofErr w:type="gramEnd"/>
            <w:r w:rsidRPr="009D1C8A">
              <w:rPr>
                <w:sz w:val="20"/>
                <w:szCs w:val="20"/>
              </w:rPr>
              <w:t>)</w:t>
            </w:r>
          </w:p>
          <w:p w14:paraId="28B8C7A1" w14:textId="77777777" w:rsidR="00231EA5" w:rsidRPr="00F7238D" w:rsidRDefault="00231EA5" w:rsidP="00D861AD">
            <w:pPr>
              <w:pStyle w:val="normaltableau"/>
              <w:rPr>
                <w:sz w:val="20"/>
                <w:szCs w:val="20"/>
              </w:rPr>
            </w:pPr>
            <w:r w:rsidRPr="00F7238D">
              <w:rPr>
                <w:sz w:val="20"/>
                <w:szCs w:val="20"/>
              </w:rPr>
              <w:t xml:space="preserve">Sc Ad Cris Invest </w:t>
            </w:r>
            <w:proofErr w:type="spellStart"/>
            <w:r w:rsidRPr="00F7238D">
              <w:rPr>
                <w:sz w:val="20"/>
                <w:szCs w:val="20"/>
              </w:rPr>
              <w:t>Srl</w:t>
            </w:r>
            <w:proofErr w:type="spellEnd"/>
            <w:r w:rsidRPr="00F7238D">
              <w:rPr>
                <w:sz w:val="20"/>
                <w:szCs w:val="20"/>
              </w:rPr>
              <w:t>, Roumanie</w:t>
            </w:r>
          </w:p>
          <w:p w14:paraId="4E731DEA" w14:textId="77777777" w:rsidR="00AE1F5D" w:rsidRPr="00F7238D" w:rsidRDefault="00AE1F5D" w:rsidP="00D861AD">
            <w:pPr>
              <w:pStyle w:val="normaltableau"/>
              <w:rPr>
                <w:sz w:val="20"/>
                <w:szCs w:val="20"/>
              </w:rPr>
            </w:pPr>
          </w:p>
          <w:p w14:paraId="52F63CA7" w14:textId="77777777" w:rsidR="00AE1F5D" w:rsidRPr="00F7238D" w:rsidRDefault="00AE1F5D" w:rsidP="00D861AD">
            <w:pPr>
              <w:pStyle w:val="normaltableau"/>
              <w:rPr>
                <w:sz w:val="20"/>
                <w:szCs w:val="20"/>
              </w:rPr>
            </w:pPr>
          </w:p>
          <w:p w14:paraId="4CCE9A57" w14:textId="77777777" w:rsidR="00AE1F5D" w:rsidRPr="00F7238D" w:rsidRDefault="00AE1F5D" w:rsidP="00D861AD">
            <w:pPr>
              <w:pStyle w:val="normaltableau"/>
              <w:rPr>
                <w:sz w:val="20"/>
                <w:szCs w:val="20"/>
              </w:rPr>
            </w:pPr>
          </w:p>
          <w:p w14:paraId="350A4B4D" w14:textId="77777777" w:rsidR="00AE1F5D" w:rsidRPr="00F7238D" w:rsidRDefault="00AE1F5D" w:rsidP="00D861AD">
            <w:pPr>
              <w:pStyle w:val="normaltableau"/>
              <w:rPr>
                <w:sz w:val="20"/>
                <w:szCs w:val="20"/>
              </w:rPr>
            </w:pPr>
          </w:p>
          <w:p w14:paraId="4436A25B" w14:textId="77777777" w:rsidR="00AE1F5D" w:rsidRPr="00F7238D" w:rsidRDefault="00AE1F5D" w:rsidP="00D861AD">
            <w:pPr>
              <w:pStyle w:val="normaltableau"/>
              <w:rPr>
                <w:sz w:val="20"/>
                <w:szCs w:val="20"/>
              </w:rPr>
            </w:pPr>
          </w:p>
          <w:p w14:paraId="0B6BD9B9" w14:textId="77777777" w:rsidR="00A55EE1" w:rsidRPr="00F7238D" w:rsidRDefault="00A55EE1" w:rsidP="00D861AD">
            <w:pPr>
              <w:pStyle w:val="normaltableau"/>
              <w:rPr>
                <w:sz w:val="20"/>
                <w:szCs w:val="20"/>
              </w:rPr>
            </w:pPr>
          </w:p>
          <w:p w14:paraId="533F1B0D" w14:textId="77777777" w:rsidR="00D27BF2" w:rsidRPr="00F7238D" w:rsidRDefault="00D27BF2" w:rsidP="00D861AD">
            <w:pPr>
              <w:pStyle w:val="normaltableau"/>
              <w:rPr>
                <w:sz w:val="20"/>
                <w:szCs w:val="20"/>
              </w:rPr>
            </w:pPr>
          </w:p>
          <w:p w14:paraId="3761DF0A" w14:textId="368624D0" w:rsidR="00AE1F5D" w:rsidRPr="00A55EE1" w:rsidRDefault="00AE1F5D" w:rsidP="00D861AD">
            <w:pPr>
              <w:pStyle w:val="normaltableau"/>
              <w:rPr>
                <w:sz w:val="20"/>
                <w:szCs w:val="20"/>
              </w:rPr>
            </w:pPr>
            <w:r w:rsidRPr="00A55EE1">
              <w:rPr>
                <w:sz w:val="20"/>
                <w:szCs w:val="20"/>
              </w:rPr>
              <w:t>2002-201</w:t>
            </w:r>
            <w:r w:rsidR="00553EEC" w:rsidRPr="00A55EE1">
              <w:rPr>
                <w:sz w:val="20"/>
                <w:szCs w:val="20"/>
              </w:rPr>
              <w:t>2</w:t>
            </w:r>
          </w:p>
          <w:p w14:paraId="12D05C67" w14:textId="77777777" w:rsidR="00AE1F5D" w:rsidRPr="00A55EE1" w:rsidRDefault="00AE1F5D" w:rsidP="00D861AD">
            <w:pPr>
              <w:pStyle w:val="normaltableau"/>
              <w:rPr>
                <w:sz w:val="20"/>
                <w:szCs w:val="20"/>
              </w:rPr>
            </w:pPr>
            <w:r w:rsidRPr="00A55EE1">
              <w:rPr>
                <w:sz w:val="20"/>
                <w:szCs w:val="20"/>
              </w:rPr>
              <w:t>Adjointe administrative</w:t>
            </w:r>
          </w:p>
          <w:p w14:paraId="5E372187" w14:textId="51F8A15E" w:rsidR="00AE1F5D" w:rsidRPr="00A55EE1" w:rsidRDefault="00AE1F5D" w:rsidP="00AE1F5D">
            <w:pPr>
              <w:pStyle w:val="normaltableau"/>
              <w:rPr>
                <w:sz w:val="20"/>
                <w:szCs w:val="20"/>
                <w:lang w:val="en-CA"/>
              </w:rPr>
            </w:pPr>
            <w:r w:rsidRPr="00A55EE1">
              <w:rPr>
                <w:sz w:val="20"/>
                <w:szCs w:val="20"/>
                <w:lang w:val="en-CA"/>
              </w:rPr>
              <w:t xml:space="preserve">Sc Ad Cris Invest </w:t>
            </w:r>
            <w:proofErr w:type="spellStart"/>
            <w:r w:rsidRPr="00A55EE1">
              <w:rPr>
                <w:sz w:val="20"/>
                <w:szCs w:val="20"/>
                <w:lang w:val="en-CA"/>
              </w:rPr>
              <w:t>Srl</w:t>
            </w:r>
            <w:proofErr w:type="spellEnd"/>
            <w:r w:rsidRPr="00A55EE1">
              <w:rPr>
                <w:sz w:val="20"/>
                <w:szCs w:val="20"/>
                <w:lang w:val="en-CA"/>
              </w:rPr>
              <w:t xml:space="preserve">, </w:t>
            </w:r>
            <w:proofErr w:type="spellStart"/>
            <w:r w:rsidRPr="00A55EE1">
              <w:rPr>
                <w:sz w:val="20"/>
                <w:szCs w:val="20"/>
                <w:lang w:val="en-CA"/>
              </w:rPr>
              <w:t>Roumani</w:t>
            </w:r>
            <w:r w:rsidR="00553EEC" w:rsidRPr="00A55EE1">
              <w:rPr>
                <w:sz w:val="20"/>
                <w:szCs w:val="20"/>
                <w:lang w:val="en-CA"/>
              </w:rPr>
              <w:t>e</w:t>
            </w:r>
            <w:proofErr w:type="spellEnd"/>
          </w:p>
          <w:p w14:paraId="3342D890" w14:textId="4761ED10" w:rsidR="00AE1F5D" w:rsidRPr="00A55EE1" w:rsidRDefault="00AE1F5D" w:rsidP="00D861AD">
            <w:pPr>
              <w:pStyle w:val="normaltableau"/>
              <w:rPr>
                <w:sz w:val="20"/>
                <w:szCs w:val="20"/>
                <w:lang w:val="en-CA"/>
              </w:rPr>
            </w:pPr>
          </w:p>
        </w:tc>
        <w:tc>
          <w:tcPr>
            <w:tcW w:w="6203" w:type="dxa"/>
            <w:gridSpan w:val="2"/>
          </w:tcPr>
          <w:p w14:paraId="72FF6840" w14:textId="1FD45FA5" w:rsidR="00A434C1" w:rsidRDefault="002C7D51" w:rsidP="00306A0E">
            <w:pPr>
              <w:pStyle w:val="enumerationtableau"/>
              <w:jc w:val="both"/>
              <w:rPr>
                <w:sz w:val="20"/>
                <w:szCs w:val="20"/>
                <w:lang w:eastAsia="en-CA"/>
              </w:rPr>
            </w:pPr>
            <w:r w:rsidRPr="00A55EE1">
              <w:rPr>
                <w:sz w:val="20"/>
                <w:szCs w:val="20"/>
                <w:lang w:eastAsia="en-CA"/>
              </w:rPr>
              <w:lastRenderedPageBreak/>
              <w:t>Assurer l</w:t>
            </w:r>
            <w:r w:rsidR="007F510C">
              <w:rPr>
                <w:sz w:val="20"/>
                <w:szCs w:val="20"/>
                <w:lang w:eastAsia="en-CA"/>
              </w:rPr>
              <w:t xml:space="preserve">e développement </w:t>
            </w:r>
            <w:r w:rsidR="00A434C1">
              <w:rPr>
                <w:sz w:val="20"/>
                <w:szCs w:val="20"/>
                <w:lang w:eastAsia="en-CA"/>
              </w:rPr>
              <w:t>de la géomatique dans l’organisation</w:t>
            </w:r>
            <w:r w:rsidR="003B0326">
              <w:rPr>
                <w:sz w:val="20"/>
                <w:szCs w:val="20"/>
                <w:lang w:eastAsia="en-CA"/>
              </w:rPr>
              <w:t>;</w:t>
            </w:r>
          </w:p>
          <w:p w14:paraId="0B0C159E" w14:textId="7FD2FE53" w:rsidR="00A434C1" w:rsidRDefault="00A434C1" w:rsidP="00306A0E">
            <w:pPr>
              <w:pStyle w:val="enumerationtableau"/>
              <w:jc w:val="both"/>
              <w:rPr>
                <w:sz w:val="20"/>
                <w:szCs w:val="20"/>
                <w:lang w:eastAsia="en-CA"/>
              </w:rPr>
            </w:pPr>
            <w:r>
              <w:rPr>
                <w:sz w:val="20"/>
                <w:szCs w:val="20"/>
                <w:lang w:eastAsia="en-CA"/>
              </w:rPr>
              <w:t xml:space="preserve">Offrir un service </w:t>
            </w:r>
            <w:r w:rsidR="00C21384">
              <w:rPr>
                <w:sz w:val="20"/>
                <w:szCs w:val="20"/>
                <w:lang w:eastAsia="en-CA"/>
              </w:rPr>
              <w:t>client</w:t>
            </w:r>
            <w:r>
              <w:rPr>
                <w:sz w:val="20"/>
                <w:szCs w:val="20"/>
                <w:lang w:eastAsia="en-CA"/>
              </w:rPr>
              <w:t xml:space="preserve"> de géomatique aux 23 municipalités locales afin de répondre à </w:t>
            </w:r>
            <w:r w:rsidR="00C21384">
              <w:rPr>
                <w:sz w:val="20"/>
                <w:szCs w:val="20"/>
                <w:lang w:eastAsia="en-CA"/>
              </w:rPr>
              <w:t>leurs besoins stratégiques</w:t>
            </w:r>
            <w:r>
              <w:rPr>
                <w:sz w:val="20"/>
                <w:szCs w:val="20"/>
                <w:lang w:eastAsia="en-CA"/>
              </w:rPr>
              <w:t xml:space="preserve"> organisationnels</w:t>
            </w:r>
            <w:r w:rsidR="003B0326">
              <w:rPr>
                <w:sz w:val="20"/>
                <w:szCs w:val="20"/>
                <w:lang w:eastAsia="en-CA"/>
              </w:rPr>
              <w:t>;</w:t>
            </w:r>
          </w:p>
          <w:p w14:paraId="407AEDEF" w14:textId="7294D206" w:rsidR="00C21384" w:rsidRDefault="00C21384" w:rsidP="00306A0E">
            <w:pPr>
              <w:pStyle w:val="enumerationtableau"/>
              <w:jc w:val="both"/>
              <w:rPr>
                <w:sz w:val="20"/>
                <w:szCs w:val="20"/>
                <w:lang w:eastAsia="en-CA"/>
              </w:rPr>
            </w:pPr>
            <w:r>
              <w:rPr>
                <w:sz w:val="20"/>
                <w:szCs w:val="20"/>
                <w:lang w:eastAsia="en-CA"/>
              </w:rPr>
              <w:t xml:space="preserve">Offrir un soutien technique aux </w:t>
            </w:r>
            <w:r w:rsidR="003B0326">
              <w:rPr>
                <w:sz w:val="20"/>
                <w:szCs w:val="20"/>
                <w:lang w:eastAsia="en-CA"/>
              </w:rPr>
              <w:t>utilisateurs</w:t>
            </w:r>
            <w:r>
              <w:rPr>
                <w:sz w:val="20"/>
                <w:szCs w:val="20"/>
                <w:lang w:eastAsia="en-CA"/>
              </w:rPr>
              <w:t xml:space="preserve"> de la </w:t>
            </w:r>
            <w:r w:rsidR="003B0326">
              <w:rPr>
                <w:sz w:val="20"/>
                <w:szCs w:val="20"/>
                <w:lang w:eastAsia="en-CA"/>
              </w:rPr>
              <w:t>géomatique</w:t>
            </w:r>
            <w:r w:rsidR="000D1BB6">
              <w:rPr>
                <w:sz w:val="20"/>
                <w:szCs w:val="20"/>
                <w:lang w:eastAsia="en-CA"/>
              </w:rPr>
              <w:t>, faire de formations pour l`utilisation du GPS et établir de procédures spécifiques pour les meilleures pratiques dans le domaine;</w:t>
            </w:r>
          </w:p>
          <w:p w14:paraId="7B50BFF2" w14:textId="5E780F2F" w:rsidR="00C21384" w:rsidRDefault="00C21384" w:rsidP="00306A0E">
            <w:pPr>
              <w:pStyle w:val="enumerationtableau"/>
              <w:jc w:val="both"/>
              <w:rPr>
                <w:sz w:val="20"/>
                <w:szCs w:val="20"/>
                <w:lang w:eastAsia="en-CA"/>
              </w:rPr>
            </w:pPr>
            <w:r>
              <w:rPr>
                <w:sz w:val="20"/>
                <w:szCs w:val="20"/>
                <w:lang w:eastAsia="en-CA"/>
              </w:rPr>
              <w:t xml:space="preserve">Intégrer des méthodes d’utilisation de la </w:t>
            </w:r>
            <w:r w:rsidR="003B0326">
              <w:rPr>
                <w:sz w:val="20"/>
                <w:szCs w:val="20"/>
                <w:lang w:eastAsia="en-CA"/>
              </w:rPr>
              <w:t>géomatique</w:t>
            </w:r>
            <w:r>
              <w:rPr>
                <w:sz w:val="20"/>
                <w:szCs w:val="20"/>
                <w:lang w:eastAsia="en-CA"/>
              </w:rPr>
              <w:t xml:space="preserve"> pour les </w:t>
            </w:r>
            <w:r w:rsidR="003B0326">
              <w:rPr>
                <w:sz w:val="20"/>
                <w:szCs w:val="20"/>
                <w:lang w:eastAsia="en-CA"/>
              </w:rPr>
              <w:t>différents</w:t>
            </w:r>
            <w:r>
              <w:rPr>
                <w:sz w:val="20"/>
                <w:szCs w:val="20"/>
                <w:lang w:eastAsia="en-CA"/>
              </w:rPr>
              <w:t xml:space="preserve"> professionnels du milieu municipal;</w:t>
            </w:r>
          </w:p>
          <w:p w14:paraId="3EEB5E22" w14:textId="7C681BC8" w:rsidR="003B0326" w:rsidRDefault="003B0326" w:rsidP="00306A0E">
            <w:pPr>
              <w:pStyle w:val="enumerationtableau"/>
              <w:jc w:val="both"/>
              <w:rPr>
                <w:sz w:val="20"/>
                <w:szCs w:val="20"/>
                <w:lang w:eastAsia="en-CA"/>
              </w:rPr>
            </w:pPr>
            <w:r>
              <w:rPr>
                <w:sz w:val="20"/>
                <w:szCs w:val="20"/>
                <w:lang w:eastAsia="en-CA"/>
              </w:rPr>
              <w:t>Réaliser la veille technologique et proposer des solutions;</w:t>
            </w:r>
          </w:p>
          <w:p w14:paraId="40FEB4C1" w14:textId="25EE718A" w:rsidR="003B0326" w:rsidRDefault="00373B01" w:rsidP="00306A0E">
            <w:pPr>
              <w:pStyle w:val="enumerationtableau"/>
              <w:jc w:val="both"/>
              <w:rPr>
                <w:sz w:val="20"/>
                <w:szCs w:val="20"/>
                <w:lang w:eastAsia="en-CA"/>
              </w:rPr>
            </w:pPr>
            <w:r>
              <w:rPr>
                <w:sz w:val="20"/>
                <w:szCs w:val="20"/>
                <w:lang w:eastAsia="en-CA"/>
              </w:rPr>
              <w:t>Participer à l’</w:t>
            </w:r>
            <w:r w:rsidR="00962635">
              <w:rPr>
                <w:sz w:val="20"/>
                <w:szCs w:val="20"/>
                <w:lang w:eastAsia="en-CA"/>
              </w:rPr>
              <w:t>implantation</w:t>
            </w:r>
            <w:r>
              <w:rPr>
                <w:sz w:val="20"/>
                <w:szCs w:val="20"/>
                <w:lang w:eastAsia="en-CA"/>
              </w:rPr>
              <w:t xml:space="preserve"> de méthodes, normes et procédure, au contrôle de la qualité de données et produits cartographiques;</w:t>
            </w:r>
          </w:p>
          <w:p w14:paraId="47867ECB" w14:textId="2AC8407E" w:rsidR="00962635" w:rsidRDefault="00962635" w:rsidP="00306A0E">
            <w:pPr>
              <w:pStyle w:val="enumerationtableau"/>
              <w:jc w:val="both"/>
              <w:rPr>
                <w:sz w:val="20"/>
                <w:szCs w:val="20"/>
                <w:lang w:eastAsia="en-CA"/>
              </w:rPr>
            </w:pPr>
            <w:r>
              <w:rPr>
                <w:sz w:val="20"/>
                <w:szCs w:val="20"/>
                <w:lang w:eastAsia="en-CA"/>
              </w:rPr>
              <w:t xml:space="preserve">Participer à la conception, à la configuration, </w:t>
            </w:r>
            <w:r w:rsidR="00606E04">
              <w:rPr>
                <w:sz w:val="20"/>
                <w:szCs w:val="20"/>
                <w:lang w:eastAsia="en-CA"/>
              </w:rPr>
              <w:t>à l’opération</w:t>
            </w:r>
            <w:r w:rsidR="004B64BA">
              <w:rPr>
                <w:sz w:val="20"/>
                <w:szCs w:val="20"/>
                <w:lang w:eastAsia="en-CA"/>
              </w:rPr>
              <w:t xml:space="preserve"> et à la validation des a</w:t>
            </w:r>
            <w:r w:rsidR="0027034A">
              <w:rPr>
                <w:sz w:val="20"/>
                <w:szCs w:val="20"/>
                <w:lang w:eastAsia="en-CA"/>
              </w:rPr>
              <w:t xml:space="preserve">pplications </w:t>
            </w:r>
            <w:r w:rsidR="00A16AA1">
              <w:rPr>
                <w:sz w:val="20"/>
                <w:szCs w:val="20"/>
                <w:lang w:eastAsia="en-CA"/>
              </w:rPr>
              <w:t>en géomatique</w:t>
            </w:r>
            <w:r w:rsidR="00484DFB">
              <w:rPr>
                <w:sz w:val="20"/>
                <w:szCs w:val="20"/>
                <w:lang w:eastAsia="en-CA"/>
              </w:rPr>
              <w:t>;</w:t>
            </w:r>
          </w:p>
          <w:p w14:paraId="5F5EEAD4" w14:textId="79D5E4F4" w:rsidR="00484DFB" w:rsidRDefault="00484DFB" w:rsidP="00306A0E">
            <w:pPr>
              <w:pStyle w:val="enumerationtableau"/>
              <w:jc w:val="both"/>
              <w:rPr>
                <w:sz w:val="20"/>
                <w:szCs w:val="20"/>
                <w:lang w:eastAsia="en-CA"/>
              </w:rPr>
            </w:pPr>
            <w:r>
              <w:rPr>
                <w:sz w:val="20"/>
                <w:szCs w:val="20"/>
                <w:lang w:eastAsia="en-CA"/>
              </w:rPr>
              <w:t>Réaliser différents projets d’application géomatique liés à la gestion du territoire municipal;</w:t>
            </w:r>
          </w:p>
          <w:p w14:paraId="1FC23150" w14:textId="0BFAEAD2" w:rsidR="00CC258B" w:rsidRDefault="00CC258B" w:rsidP="00306A0E">
            <w:pPr>
              <w:pStyle w:val="enumerationtableau"/>
              <w:jc w:val="both"/>
              <w:rPr>
                <w:sz w:val="20"/>
                <w:szCs w:val="20"/>
                <w:lang w:eastAsia="en-CA"/>
              </w:rPr>
            </w:pPr>
            <w:r>
              <w:rPr>
                <w:sz w:val="20"/>
                <w:szCs w:val="20"/>
                <w:lang w:eastAsia="en-CA"/>
              </w:rPr>
              <w:t xml:space="preserve">Concevoir les cartes thématiques à partir d’un </w:t>
            </w:r>
            <w:r w:rsidR="00217324">
              <w:rPr>
                <w:sz w:val="20"/>
                <w:szCs w:val="20"/>
                <w:lang w:eastAsia="en-CA"/>
              </w:rPr>
              <w:t>système</w:t>
            </w:r>
            <w:r>
              <w:rPr>
                <w:sz w:val="20"/>
                <w:szCs w:val="20"/>
                <w:lang w:eastAsia="en-CA"/>
              </w:rPr>
              <w:t xml:space="preserve"> d’information géographique (SIG) et/ou du WEB;</w:t>
            </w:r>
          </w:p>
          <w:p w14:paraId="340F3017" w14:textId="6A201C6D" w:rsidR="00217324" w:rsidRDefault="00217324" w:rsidP="00306A0E">
            <w:pPr>
              <w:pStyle w:val="enumerationtableau"/>
              <w:jc w:val="both"/>
              <w:rPr>
                <w:sz w:val="20"/>
                <w:szCs w:val="20"/>
                <w:lang w:eastAsia="en-CA"/>
              </w:rPr>
            </w:pPr>
            <w:r>
              <w:rPr>
                <w:sz w:val="20"/>
                <w:szCs w:val="20"/>
                <w:lang w:eastAsia="en-CA"/>
              </w:rPr>
              <w:t xml:space="preserve">Participer à la gestion </w:t>
            </w:r>
            <w:r w:rsidR="006C4A94">
              <w:rPr>
                <w:sz w:val="20"/>
                <w:szCs w:val="20"/>
                <w:lang w:eastAsia="en-CA"/>
              </w:rPr>
              <w:t>et à la diffusion des données cartographiques aux plateformes web;</w:t>
            </w:r>
          </w:p>
          <w:p w14:paraId="6CEF7177" w14:textId="3B12FC67" w:rsidR="006C4A94" w:rsidRDefault="00EF3C58" w:rsidP="00306A0E">
            <w:pPr>
              <w:pStyle w:val="enumerationtableau"/>
              <w:jc w:val="both"/>
              <w:rPr>
                <w:sz w:val="20"/>
                <w:szCs w:val="20"/>
                <w:lang w:eastAsia="en-CA"/>
              </w:rPr>
            </w:pPr>
            <w:r>
              <w:rPr>
                <w:sz w:val="20"/>
                <w:szCs w:val="20"/>
                <w:lang w:eastAsia="en-CA"/>
              </w:rPr>
              <w:t xml:space="preserve">Participer au développement des applications web et mobiles pour offrir </w:t>
            </w:r>
            <w:r w:rsidR="004716F0">
              <w:rPr>
                <w:sz w:val="20"/>
                <w:szCs w:val="20"/>
                <w:lang w:eastAsia="en-CA"/>
              </w:rPr>
              <w:t>des outils de travail aux professionnels du milieu municipal;</w:t>
            </w:r>
          </w:p>
          <w:p w14:paraId="6269CDC3" w14:textId="06EDE125" w:rsidR="004716F0" w:rsidRDefault="004716F0" w:rsidP="00306A0E">
            <w:pPr>
              <w:pStyle w:val="enumerationtableau"/>
              <w:jc w:val="both"/>
              <w:rPr>
                <w:sz w:val="20"/>
                <w:szCs w:val="20"/>
                <w:lang w:eastAsia="en-CA"/>
              </w:rPr>
            </w:pPr>
            <w:r>
              <w:rPr>
                <w:sz w:val="20"/>
                <w:szCs w:val="20"/>
                <w:lang w:eastAsia="en-CA"/>
              </w:rPr>
              <w:t>Élaborer, structurer, modéliser et mettre à jour les bases de données;</w:t>
            </w:r>
          </w:p>
          <w:p w14:paraId="2D004A40" w14:textId="14171C14" w:rsidR="004716F0" w:rsidRDefault="004716F0" w:rsidP="00306A0E">
            <w:pPr>
              <w:pStyle w:val="enumerationtableau"/>
              <w:jc w:val="both"/>
              <w:rPr>
                <w:sz w:val="20"/>
                <w:szCs w:val="20"/>
                <w:lang w:eastAsia="en-CA"/>
              </w:rPr>
            </w:pPr>
            <w:r>
              <w:rPr>
                <w:sz w:val="20"/>
                <w:szCs w:val="20"/>
                <w:lang w:eastAsia="en-CA"/>
              </w:rPr>
              <w:t>Saisir les données et valider les résultats;</w:t>
            </w:r>
          </w:p>
          <w:p w14:paraId="559CD91F" w14:textId="00179613" w:rsidR="004716F0" w:rsidRDefault="004716F0" w:rsidP="00306A0E">
            <w:pPr>
              <w:pStyle w:val="enumerationtableau"/>
              <w:jc w:val="both"/>
              <w:rPr>
                <w:sz w:val="20"/>
                <w:szCs w:val="20"/>
                <w:lang w:eastAsia="en-CA"/>
              </w:rPr>
            </w:pPr>
            <w:r>
              <w:rPr>
                <w:sz w:val="20"/>
                <w:szCs w:val="20"/>
                <w:lang w:eastAsia="en-CA"/>
              </w:rPr>
              <w:t>Procéder aux analyses spatiales et des géo traitements;</w:t>
            </w:r>
          </w:p>
          <w:p w14:paraId="23E5159F" w14:textId="6CADFFD1" w:rsidR="004716F0" w:rsidRDefault="00C3263E" w:rsidP="00306A0E">
            <w:pPr>
              <w:pStyle w:val="enumerationtableau"/>
              <w:jc w:val="both"/>
              <w:rPr>
                <w:sz w:val="20"/>
                <w:szCs w:val="20"/>
                <w:lang w:eastAsia="en-CA"/>
              </w:rPr>
            </w:pPr>
            <w:r>
              <w:rPr>
                <w:sz w:val="20"/>
                <w:szCs w:val="20"/>
                <w:lang w:eastAsia="en-CA"/>
              </w:rPr>
              <w:t>Rédiger les rapports techniques sur les divers projets géomatiques;</w:t>
            </w:r>
          </w:p>
          <w:p w14:paraId="6A3BE072" w14:textId="40B28F34" w:rsidR="00C3263E" w:rsidRDefault="008B0D6B" w:rsidP="00306A0E">
            <w:pPr>
              <w:pStyle w:val="enumerationtableau"/>
              <w:jc w:val="both"/>
              <w:rPr>
                <w:sz w:val="20"/>
                <w:szCs w:val="20"/>
                <w:lang w:eastAsia="en-CA"/>
              </w:rPr>
            </w:pPr>
            <w:r>
              <w:rPr>
                <w:sz w:val="20"/>
                <w:szCs w:val="20"/>
                <w:lang w:eastAsia="en-CA"/>
              </w:rPr>
              <w:t xml:space="preserve">Participer à la planification et </w:t>
            </w:r>
            <w:r w:rsidR="00504A3E">
              <w:rPr>
                <w:sz w:val="20"/>
                <w:szCs w:val="20"/>
                <w:lang w:eastAsia="en-CA"/>
              </w:rPr>
              <w:t xml:space="preserve">à la mise en </w:t>
            </w:r>
            <w:r w:rsidR="00A10201">
              <w:rPr>
                <w:sz w:val="20"/>
                <w:szCs w:val="20"/>
                <w:lang w:eastAsia="en-CA"/>
              </w:rPr>
              <w:t>œuvre</w:t>
            </w:r>
            <w:r w:rsidR="00504A3E">
              <w:rPr>
                <w:sz w:val="20"/>
                <w:szCs w:val="20"/>
                <w:lang w:eastAsia="en-CA"/>
              </w:rPr>
              <w:t xml:space="preserve"> des différents projets de la MRC</w:t>
            </w:r>
            <w:r w:rsidR="008F689A">
              <w:rPr>
                <w:sz w:val="20"/>
                <w:szCs w:val="20"/>
                <w:lang w:eastAsia="en-CA"/>
              </w:rPr>
              <w:t>;</w:t>
            </w:r>
          </w:p>
          <w:p w14:paraId="187612F9" w14:textId="687DB297" w:rsidR="00504A3E" w:rsidRDefault="00504A3E" w:rsidP="00306A0E">
            <w:pPr>
              <w:pStyle w:val="enumerationtableau"/>
              <w:jc w:val="both"/>
              <w:rPr>
                <w:sz w:val="20"/>
                <w:szCs w:val="20"/>
                <w:lang w:eastAsia="en-CA"/>
              </w:rPr>
            </w:pPr>
            <w:r>
              <w:rPr>
                <w:sz w:val="20"/>
                <w:szCs w:val="20"/>
                <w:lang w:eastAsia="en-CA"/>
              </w:rPr>
              <w:t xml:space="preserve">Participer </w:t>
            </w:r>
            <w:r w:rsidR="0014797D">
              <w:rPr>
                <w:sz w:val="20"/>
                <w:szCs w:val="20"/>
                <w:lang w:eastAsia="en-CA"/>
              </w:rPr>
              <w:t>à l’organisation et la tenue de comités régionaux;</w:t>
            </w:r>
          </w:p>
          <w:p w14:paraId="39394B0F" w14:textId="586EF389" w:rsidR="0014797D" w:rsidRDefault="002F24C0" w:rsidP="00306A0E">
            <w:pPr>
              <w:pStyle w:val="enumerationtableau"/>
              <w:jc w:val="both"/>
              <w:rPr>
                <w:sz w:val="20"/>
                <w:szCs w:val="20"/>
                <w:lang w:eastAsia="en-CA"/>
              </w:rPr>
            </w:pPr>
            <w:r>
              <w:rPr>
                <w:sz w:val="20"/>
                <w:szCs w:val="20"/>
                <w:lang w:eastAsia="en-CA"/>
              </w:rPr>
              <w:t>Représenter la MRC lors d’événements;</w:t>
            </w:r>
          </w:p>
          <w:p w14:paraId="3381BB31" w14:textId="3381C251" w:rsidR="002F24C0" w:rsidRDefault="002F24C0" w:rsidP="00306A0E">
            <w:pPr>
              <w:pStyle w:val="enumerationtableau"/>
              <w:jc w:val="both"/>
              <w:rPr>
                <w:sz w:val="20"/>
                <w:szCs w:val="20"/>
                <w:lang w:eastAsia="en-CA"/>
              </w:rPr>
            </w:pPr>
            <w:r>
              <w:rPr>
                <w:sz w:val="20"/>
                <w:szCs w:val="20"/>
                <w:lang w:eastAsia="en-CA"/>
              </w:rPr>
              <w:t>Effectuer toutes tâches connexes à sa fonction principale selon les directives de la MRC.</w:t>
            </w:r>
          </w:p>
          <w:p w14:paraId="1FEF25C0" w14:textId="77777777" w:rsidR="002C7D51" w:rsidRDefault="002C7D51" w:rsidP="00306A0E">
            <w:pPr>
              <w:pStyle w:val="enumerationtableau"/>
              <w:numPr>
                <w:ilvl w:val="0"/>
                <w:numId w:val="0"/>
              </w:numPr>
              <w:jc w:val="both"/>
              <w:rPr>
                <w:sz w:val="20"/>
                <w:szCs w:val="20"/>
                <w:lang w:eastAsia="en-CA"/>
              </w:rPr>
            </w:pPr>
          </w:p>
          <w:p w14:paraId="185D6337" w14:textId="35D196BC" w:rsidR="006633DE" w:rsidRPr="006633DE" w:rsidRDefault="006633DE" w:rsidP="00306A0E">
            <w:pPr>
              <w:pStyle w:val="enumerationtableau"/>
              <w:jc w:val="both"/>
              <w:rPr>
                <w:sz w:val="20"/>
                <w:szCs w:val="20"/>
                <w:lang w:eastAsia="en-CA"/>
              </w:rPr>
            </w:pPr>
            <w:r>
              <w:rPr>
                <w:sz w:val="20"/>
                <w:szCs w:val="20"/>
                <w:lang w:eastAsia="en-CA"/>
              </w:rPr>
              <w:t>C</w:t>
            </w:r>
            <w:r w:rsidRPr="006633DE">
              <w:rPr>
                <w:sz w:val="20"/>
                <w:szCs w:val="20"/>
                <w:lang w:eastAsia="en-CA"/>
              </w:rPr>
              <w:t>once</w:t>
            </w:r>
            <w:r>
              <w:rPr>
                <w:sz w:val="20"/>
                <w:szCs w:val="20"/>
                <w:lang w:eastAsia="en-CA"/>
              </w:rPr>
              <w:t>voir et réaliser</w:t>
            </w:r>
            <w:r w:rsidRPr="006633DE">
              <w:rPr>
                <w:sz w:val="20"/>
                <w:szCs w:val="20"/>
                <w:lang w:eastAsia="en-CA"/>
              </w:rPr>
              <w:t xml:space="preserve"> de projets dans les divers domaines de la géomatique et de la cartographie, notamment le traitement de données à référence spatiale, la compilation et l’analyse de ces données, leur représentation graphique et leur diffusion</w:t>
            </w:r>
            <w:r w:rsidR="00B24E97">
              <w:rPr>
                <w:sz w:val="20"/>
                <w:szCs w:val="20"/>
                <w:lang w:eastAsia="en-CA"/>
              </w:rPr>
              <w:t>;</w:t>
            </w:r>
          </w:p>
          <w:p w14:paraId="66DF80E2" w14:textId="4490858F" w:rsidR="00A55EE1" w:rsidRPr="00A55EE1" w:rsidRDefault="00A55EE1" w:rsidP="00306A0E">
            <w:pPr>
              <w:pStyle w:val="enumerationtableau"/>
              <w:jc w:val="both"/>
              <w:rPr>
                <w:sz w:val="20"/>
                <w:szCs w:val="20"/>
                <w:lang w:eastAsia="en-CA"/>
              </w:rPr>
            </w:pPr>
            <w:r w:rsidRPr="00A55EE1">
              <w:rPr>
                <w:sz w:val="20"/>
                <w:szCs w:val="20"/>
                <w:lang w:eastAsia="en-CA"/>
              </w:rPr>
              <w:t>Effectuer des recherches, s'assurer de la justesse des données et déterminer la classification des éléments requis à la réalisation du projet</w:t>
            </w:r>
            <w:r w:rsidR="00B24E97">
              <w:rPr>
                <w:sz w:val="20"/>
                <w:szCs w:val="20"/>
                <w:lang w:eastAsia="en-CA"/>
              </w:rPr>
              <w:t>;</w:t>
            </w:r>
          </w:p>
          <w:p w14:paraId="2760541E" w14:textId="7760A1ED" w:rsidR="00A55EE1" w:rsidRPr="006633DE" w:rsidRDefault="00A55EE1" w:rsidP="00306A0E">
            <w:pPr>
              <w:pStyle w:val="enumerationtableau"/>
              <w:jc w:val="both"/>
              <w:rPr>
                <w:sz w:val="20"/>
                <w:szCs w:val="20"/>
                <w:lang w:eastAsia="en-CA"/>
              </w:rPr>
            </w:pPr>
            <w:r w:rsidRPr="00A55EE1">
              <w:rPr>
                <w:sz w:val="20"/>
                <w:szCs w:val="20"/>
                <w:lang w:eastAsia="en-CA"/>
              </w:rPr>
              <w:t>Saisir, extraire, transférer</w:t>
            </w:r>
            <w:r w:rsidR="006633DE">
              <w:rPr>
                <w:sz w:val="20"/>
                <w:szCs w:val="20"/>
                <w:lang w:eastAsia="en-CA"/>
              </w:rPr>
              <w:t xml:space="preserve">, </w:t>
            </w:r>
            <w:r w:rsidRPr="00A55EE1">
              <w:rPr>
                <w:sz w:val="20"/>
                <w:szCs w:val="20"/>
                <w:lang w:eastAsia="en-CA"/>
              </w:rPr>
              <w:t>modifier</w:t>
            </w:r>
            <w:r w:rsidR="006633DE">
              <w:rPr>
                <w:sz w:val="20"/>
                <w:szCs w:val="20"/>
                <w:lang w:eastAsia="en-CA"/>
              </w:rPr>
              <w:t xml:space="preserve">, corriger et </w:t>
            </w:r>
            <w:r w:rsidR="00DC0F01" w:rsidRPr="006633DE">
              <w:rPr>
                <w:sz w:val="20"/>
                <w:szCs w:val="20"/>
                <w:lang w:eastAsia="en-CA"/>
              </w:rPr>
              <w:t>intégrer</w:t>
            </w:r>
            <w:r w:rsidR="00DC0F01" w:rsidRPr="00A55EE1">
              <w:rPr>
                <w:sz w:val="20"/>
                <w:szCs w:val="20"/>
                <w:lang w:eastAsia="en-CA"/>
              </w:rPr>
              <w:t xml:space="preserve"> </w:t>
            </w:r>
            <w:r w:rsidRPr="00A55EE1">
              <w:rPr>
                <w:sz w:val="20"/>
                <w:szCs w:val="20"/>
                <w:lang w:eastAsia="en-CA"/>
              </w:rPr>
              <w:t xml:space="preserve">les données à référence </w:t>
            </w:r>
            <w:r w:rsidR="00DC0F01">
              <w:rPr>
                <w:sz w:val="20"/>
                <w:szCs w:val="20"/>
                <w:lang w:eastAsia="en-CA"/>
              </w:rPr>
              <w:t xml:space="preserve">spatiale </w:t>
            </w:r>
            <w:r w:rsidR="006633DE" w:rsidRPr="006633DE">
              <w:rPr>
                <w:sz w:val="20"/>
                <w:szCs w:val="20"/>
                <w:lang w:eastAsia="en-CA"/>
              </w:rPr>
              <w:t>et déterminer les écarts dans les résultats</w:t>
            </w:r>
            <w:r w:rsidR="00B24E97">
              <w:rPr>
                <w:sz w:val="20"/>
                <w:szCs w:val="20"/>
                <w:lang w:eastAsia="en-CA"/>
              </w:rPr>
              <w:t>;</w:t>
            </w:r>
          </w:p>
          <w:p w14:paraId="3587B999" w14:textId="5130FF47" w:rsidR="00A55EE1" w:rsidRPr="00A55EE1" w:rsidRDefault="00A55EE1" w:rsidP="00306A0E">
            <w:pPr>
              <w:pStyle w:val="enumerationtableau"/>
              <w:jc w:val="both"/>
              <w:rPr>
                <w:sz w:val="20"/>
                <w:szCs w:val="20"/>
                <w:lang w:eastAsia="en-CA"/>
              </w:rPr>
            </w:pPr>
            <w:r w:rsidRPr="00A55EE1">
              <w:rPr>
                <w:sz w:val="20"/>
                <w:szCs w:val="20"/>
                <w:lang w:eastAsia="en-CA"/>
              </w:rPr>
              <w:t>Fournir l’assistance technique aux intervenants en matière de traitement, de modélisation, de structuration, de manipulation de données géospatiales et d'édition</w:t>
            </w:r>
            <w:r w:rsidR="00B24E97">
              <w:rPr>
                <w:sz w:val="20"/>
                <w:szCs w:val="20"/>
                <w:lang w:eastAsia="en-CA"/>
              </w:rPr>
              <w:t>;</w:t>
            </w:r>
          </w:p>
          <w:p w14:paraId="32E7ECFD" w14:textId="5FBE1C22" w:rsidR="00A55EE1" w:rsidRPr="00A55EE1" w:rsidRDefault="00A55EE1" w:rsidP="00306A0E">
            <w:pPr>
              <w:pStyle w:val="enumerationtableau"/>
              <w:jc w:val="both"/>
              <w:rPr>
                <w:sz w:val="20"/>
                <w:szCs w:val="20"/>
                <w:lang w:eastAsia="en-CA"/>
              </w:rPr>
            </w:pPr>
            <w:r w:rsidRPr="00A55EE1">
              <w:rPr>
                <w:sz w:val="20"/>
                <w:szCs w:val="20"/>
                <w:lang w:eastAsia="en-CA"/>
              </w:rPr>
              <w:t>Assurer la validation et la qualité des données urbaines pour leur maintien à jour</w:t>
            </w:r>
            <w:r w:rsidR="00B24E97">
              <w:rPr>
                <w:sz w:val="20"/>
                <w:szCs w:val="20"/>
                <w:lang w:eastAsia="en-CA"/>
              </w:rPr>
              <w:t>;</w:t>
            </w:r>
          </w:p>
          <w:p w14:paraId="067B678D" w14:textId="7605A298" w:rsidR="00A55EE1" w:rsidRDefault="00A55EE1" w:rsidP="00306A0E">
            <w:pPr>
              <w:pStyle w:val="enumerationtableau"/>
              <w:jc w:val="both"/>
              <w:rPr>
                <w:sz w:val="20"/>
                <w:szCs w:val="20"/>
                <w:lang w:eastAsia="en-CA"/>
              </w:rPr>
            </w:pPr>
            <w:r w:rsidRPr="00A55EE1">
              <w:rPr>
                <w:sz w:val="20"/>
                <w:szCs w:val="20"/>
                <w:lang w:eastAsia="en-CA"/>
              </w:rPr>
              <w:t>Réaliser des simulations spatiales à des fins de planification et d’orientation des politiques d’aménagement de l’espace urbain</w:t>
            </w:r>
            <w:r w:rsidR="00B24E97">
              <w:rPr>
                <w:sz w:val="20"/>
                <w:szCs w:val="20"/>
                <w:lang w:eastAsia="en-CA"/>
              </w:rPr>
              <w:t>.</w:t>
            </w:r>
          </w:p>
          <w:p w14:paraId="486B0C6E" w14:textId="77777777" w:rsidR="00A55EE1" w:rsidRDefault="00A55EE1" w:rsidP="00306A0E">
            <w:pPr>
              <w:pStyle w:val="enumerationtableau"/>
              <w:numPr>
                <w:ilvl w:val="0"/>
                <w:numId w:val="0"/>
              </w:numPr>
              <w:jc w:val="both"/>
              <w:rPr>
                <w:rStyle w:val="Strong"/>
                <w:b w:val="0"/>
                <w:bCs w:val="0"/>
                <w:sz w:val="20"/>
                <w:szCs w:val="20"/>
                <w:lang w:eastAsia="en-CA"/>
              </w:rPr>
            </w:pPr>
          </w:p>
          <w:p w14:paraId="1284CCD6" w14:textId="77777777" w:rsidR="00F37875" w:rsidRDefault="00F37875" w:rsidP="00306A0E">
            <w:pPr>
              <w:pStyle w:val="enumerationtableau"/>
              <w:numPr>
                <w:ilvl w:val="0"/>
                <w:numId w:val="0"/>
              </w:numPr>
              <w:jc w:val="both"/>
              <w:rPr>
                <w:rStyle w:val="Strong"/>
                <w:b w:val="0"/>
                <w:bCs w:val="0"/>
                <w:sz w:val="20"/>
                <w:szCs w:val="20"/>
                <w:lang w:eastAsia="en-CA"/>
              </w:rPr>
            </w:pPr>
          </w:p>
          <w:p w14:paraId="686B7388" w14:textId="77777777" w:rsidR="00F37875" w:rsidRDefault="00F37875" w:rsidP="00306A0E">
            <w:pPr>
              <w:pStyle w:val="enumerationtableau"/>
              <w:numPr>
                <w:ilvl w:val="0"/>
                <w:numId w:val="0"/>
              </w:numPr>
              <w:jc w:val="both"/>
              <w:rPr>
                <w:rStyle w:val="Strong"/>
                <w:b w:val="0"/>
                <w:bCs w:val="0"/>
                <w:sz w:val="20"/>
                <w:szCs w:val="20"/>
                <w:lang w:eastAsia="en-CA"/>
              </w:rPr>
            </w:pPr>
          </w:p>
          <w:p w14:paraId="39D28A39" w14:textId="77777777" w:rsidR="00F37875" w:rsidRPr="006633DE" w:rsidRDefault="00F37875" w:rsidP="00306A0E">
            <w:pPr>
              <w:pStyle w:val="enumerationtableau"/>
              <w:numPr>
                <w:ilvl w:val="0"/>
                <w:numId w:val="0"/>
              </w:numPr>
              <w:jc w:val="both"/>
              <w:rPr>
                <w:rStyle w:val="Strong"/>
                <w:b w:val="0"/>
                <w:bCs w:val="0"/>
                <w:sz w:val="20"/>
                <w:szCs w:val="20"/>
                <w:lang w:eastAsia="en-CA"/>
              </w:rPr>
            </w:pPr>
          </w:p>
          <w:p w14:paraId="1C89A3AD" w14:textId="513BA6D1" w:rsidR="00553EEC" w:rsidRPr="00A55EE1" w:rsidRDefault="00553EEC" w:rsidP="00306A0E">
            <w:pPr>
              <w:pStyle w:val="enumerationtableau"/>
              <w:jc w:val="both"/>
              <w:rPr>
                <w:rStyle w:val="Strong"/>
                <w:b w:val="0"/>
                <w:sz w:val="20"/>
                <w:szCs w:val="20"/>
              </w:rPr>
            </w:pPr>
            <w:r w:rsidRPr="00A55EE1">
              <w:rPr>
                <w:rStyle w:val="Strong"/>
                <w:b w:val="0"/>
                <w:sz w:val="20"/>
                <w:szCs w:val="20"/>
              </w:rPr>
              <w:lastRenderedPageBreak/>
              <w:t>Structurer des données géospatiales dans le cadre de projets d'infrastructures de réseau</w:t>
            </w:r>
            <w:r w:rsidR="00431390" w:rsidRPr="00A55EE1">
              <w:rPr>
                <w:rStyle w:val="Strong"/>
                <w:b w:val="0"/>
                <w:sz w:val="20"/>
                <w:szCs w:val="20"/>
              </w:rPr>
              <w:t>x</w:t>
            </w:r>
            <w:r w:rsidR="006B505F" w:rsidRPr="00A55EE1">
              <w:rPr>
                <w:rStyle w:val="Strong"/>
                <w:b w:val="0"/>
                <w:sz w:val="20"/>
                <w:szCs w:val="20"/>
              </w:rPr>
              <w:t xml:space="preserve"> de télécommunication</w:t>
            </w:r>
            <w:r w:rsidR="00D83B02" w:rsidRPr="00A55EE1">
              <w:rPr>
                <w:rStyle w:val="Strong"/>
                <w:b w:val="0"/>
                <w:sz w:val="20"/>
                <w:szCs w:val="20"/>
              </w:rPr>
              <w:t>s</w:t>
            </w:r>
            <w:r w:rsidR="00B24E97">
              <w:rPr>
                <w:rStyle w:val="Strong"/>
                <w:b w:val="0"/>
                <w:sz w:val="20"/>
                <w:szCs w:val="20"/>
              </w:rPr>
              <w:t>;</w:t>
            </w:r>
            <w:r w:rsidR="006B505F" w:rsidRPr="00A55EE1">
              <w:rPr>
                <w:rStyle w:val="Strong"/>
                <w:b w:val="0"/>
                <w:sz w:val="20"/>
                <w:szCs w:val="20"/>
              </w:rPr>
              <w:t xml:space="preserve"> </w:t>
            </w:r>
          </w:p>
          <w:p w14:paraId="6758EC3A" w14:textId="03E35FAA" w:rsidR="00553EEC" w:rsidRPr="00A55EE1" w:rsidRDefault="00553EEC" w:rsidP="00306A0E">
            <w:pPr>
              <w:pStyle w:val="enumerationtableau"/>
              <w:jc w:val="both"/>
              <w:rPr>
                <w:rStyle w:val="Strong"/>
                <w:b w:val="0"/>
                <w:sz w:val="20"/>
                <w:szCs w:val="20"/>
              </w:rPr>
            </w:pPr>
            <w:r w:rsidRPr="00A55EE1">
              <w:rPr>
                <w:rStyle w:val="Strong"/>
                <w:b w:val="0"/>
                <w:sz w:val="20"/>
                <w:szCs w:val="20"/>
              </w:rPr>
              <w:t xml:space="preserve">Manipuler des données géospatiales en fonction </w:t>
            </w:r>
            <w:r w:rsidR="006B505F" w:rsidRPr="00A55EE1">
              <w:rPr>
                <w:rStyle w:val="Strong"/>
                <w:b w:val="0"/>
                <w:sz w:val="20"/>
                <w:szCs w:val="20"/>
              </w:rPr>
              <w:t>d</w:t>
            </w:r>
            <w:r w:rsidRPr="00A55EE1">
              <w:rPr>
                <w:rStyle w:val="Strong"/>
                <w:b w:val="0"/>
                <w:sz w:val="20"/>
                <w:szCs w:val="20"/>
              </w:rPr>
              <w:t>e différents besoin</w:t>
            </w:r>
            <w:r w:rsidR="007352AF" w:rsidRPr="00A55EE1">
              <w:rPr>
                <w:rStyle w:val="Strong"/>
                <w:b w:val="0"/>
                <w:sz w:val="20"/>
                <w:szCs w:val="20"/>
              </w:rPr>
              <w:t>s</w:t>
            </w:r>
          </w:p>
          <w:p w14:paraId="596B58BE" w14:textId="787B74AB" w:rsidR="00553EEC" w:rsidRPr="00A55EE1" w:rsidRDefault="00553EEC" w:rsidP="00306A0E">
            <w:pPr>
              <w:pStyle w:val="enumerationtableau"/>
              <w:jc w:val="both"/>
              <w:rPr>
                <w:rStyle w:val="Strong"/>
                <w:b w:val="0"/>
                <w:sz w:val="20"/>
                <w:szCs w:val="20"/>
              </w:rPr>
            </w:pPr>
            <w:r w:rsidRPr="00A55EE1">
              <w:rPr>
                <w:rStyle w:val="Strong"/>
                <w:b w:val="0"/>
                <w:sz w:val="20"/>
                <w:szCs w:val="20"/>
              </w:rPr>
              <w:t>Éditer et mettre en plan des données</w:t>
            </w:r>
            <w:r w:rsidR="00B24E97">
              <w:rPr>
                <w:rStyle w:val="Strong"/>
                <w:b w:val="0"/>
                <w:sz w:val="20"/>
                <w:szCs w:val="20"/>
              </w:rPr>
              <w:t>;</w:t>
            </w:r>
          </w:p>
          <w:p w14:paraId="2D2ECE21" w14:textId="3337AEAC" w:rsidR="007352AF" w:rsidRPr="00A55EE1" w:rsidRDefault="007352AF" w:rsidP="00306A0E">
            <w:pPr>
              <w:pStyle w:val="enumerationtableau"/>
              <w:jc w:val="both"/>
              <w:rPr>
                <w:rStyle w:val="Strong"/>
                <w:b w:val="0"/>
                <w:sz w:val="20"/>
                <w:szCs w:val="20"/>
              </w:rPr>
            </w:pPr>
            <w:r w:rsidRPr="00A55EE1">
              <w:rPr>
                <w:rStyle w:val="Strong"/>
                <w:b w:val="0"/>
                <w:sz w:val="20"/>
                <w:szCs w:val="20"/>
              </w:rPr>
              <w:t>Valider et contrôler des données dans un processus bien établi</w:t>
            </w:r>
            <w:r w:rsidR="00B24E97">
              <w:rPr>
                <w:rStyle w:val="Strong"/>
                <w:b w:val="0"/>
                <w:sz w:val="20"/>
                <w:szCs w:val="20"/>
              </w:rPr>
              <w:t>;</w:t>
            </w:r>
          </w:p>
          <w:p w14:paraId="19F93A2B" w14:textId="7A34BB59" w:rsidR="007352AF" w:rsidRPr="00A55EE1" w:rsidRDefault="007352AF" w:rsidP="00306A0E">
            <w:pPr>
              <w:pStyle w:val="enumerationtableau"/>
              <w:jc w:val="both"/>
              <w:rPr>
                <w:sz w:val="20"/>
                <w:szCs w:val="20"/>
                <w:lang w:eastAsia="en-CA"/>
              </w:rPr>
            </w:pPr>
            <w:r w:rsidRPr="00A55EE1">
              <w:rPr>
                <w:sz w:val="20"/>
                <w:szCs w:val="20"/>
                <w:lang w:eastAsia="en-CA"/>
              </w:rPr>
              <w:t>Réaliser des opérations de traitement, validations, diffusion de données</w:t>
            </w:r>
            <w:r w:rsidR="00E30C99" w:rsidRPr="00A55EE1">
              <w:rPr>
                <w:sz w:val="20"/>
                <w:szCs w:val="20"/>
                <w:lang w:eastAsia="en-CA"/>
              </w:rPr>
              <w:t xml:space="preserve"> </w:t>
            </w:r>
            <w:r w:rsidR="00E30C99" w:rsidRPr="00A55EE1">
              <w:rPr>
                <w:rStyle w:val="Strong"/>
                <w:b w:val="0"/>
                <w:sz w:val="20"/>
                <w:szCs w:val="20"/>
              </w:rPr>
              <w:t>géospatiales</w:t>
            </w:r>
            <w:r w:rsidR="00B24E97">
              <w:rPr>
                <w:rStyle w:val="Strong"/>
                <w:b w:val="0"/>
                <w:sz w:val="20"/>
                <w:szCs w:val="20"/>
              </w:rPr>
              <w:t>;</w:t>
            </w:r>
          </w:p>
          <w:p w14:paraId="7022BF37" w14:textId="54042E61" w:rsidR="007352AF" w:rsidRPr="00A55EE1" w:rsidRDefault="007352AF" w:rsidP="00306A0E">
            <w:pPr>
              <w:pStyle w:val="enumerationtableau"/>
              <w:jc w:val="both"/>
              <w:rPr>
                <w:rStyle w:val="Strong"/>
                <w:b w:val="0"/>
                <w:sz w:val="20"/>
                <w:szCs w:val="20"/>
              </w:rPr>
            </w:pPr>
            <w:r w:rsidRPr="00A55EE1">
              <w:rPr>
                <w:rStyle w:val="Strong"/>
                <w:b w:val="0"/>
                <w:sz w:val="20"/>
                <w:szCs w:val="20"/>
              </w:rPr>
              <w:t>Effectuer le contrôle de la qualité des données et informer son supérieur de anomalies relevées</w:t>
            </w:r>
            <w:r w:rsidR="00B24E97">
              <w:rPr>
                <w:rStyle w:val="Strong"/>
                <w:b w:val="0"/>
                <w:sz w:val="20"/>
                <w:szCs w:val="20"/>
              </w:rPr>
              <w:t>;</w:t>
            </w:r>
          </w:p>
          <w:p w14:paraId="73A5BB12" w14:textId="3F74328E" w:rsidR="00A6626A" w:rsidRPr="00A55EE1" w:rsidRDefault="00E30C99" w:rsidP="00306A0E">
            <w:pPr>
              <w:pStyle w:val="enumerationtableau"/>
              <w:jc w:val="both"/>
              <w:rPr>
                <w:rStyle w:val="Strong"/>
                <w:b w:val="0"/>
                <w:sz w:val="20"/>
                <w:szCs w:val="20"/>
              </w:rPr>
            </w:pPr>
            <w:r w:rsidRPr="00A55EE1">
              <w:rPr>
                <w:rStyle w:val="Strong"/>
                <w:b w:val="0"/>
                <w:sz w:val="20"/>
                <w:szCs w:val="20"/>
              </w:rPr>
              <w:t xml:space="preserve">Réaliser les cartes de réseaux de télécommunications </w:t>
            </w:r>
            <w:r w:rsidR="0020530C" w:rsidRPr="00A55EE1">
              <w:rPr>
                <w:rStyle w:val="Strong"/>
                <w:b w:val="0"/>
                <w:sz w:val="20"/>
                <w:szCs w:val="20"/>
              </w:rPr>
              <w:t>pour le projet Bell</w:t>
            </w:r>
            <w:r w:rsidR="00B24E97">
              <w:rPr>
                <w:rStyle w:val="Strong"/>
                <w:b w:val="0"/>
                <w:sz w:val="20"/>
                <w:szCs w:val="20"/>
              </w:rPr>
              <w:t>.</w:t>
            </w:r>
            <w:r w:rsidR="0020530C" w:rsidRPr="00A55EE1">
              <w:rPr>
                <w:rStyle w:val="Strong"/>
                <w:b w:val="0"/>
                <w:sz w:val="20"/>
                <w:szCs w:val="20"/>
              </w:rPr>
              <w:t xml:space="preserve"> </w:t>
            </w:r>
          </w:p>
          <w:p w14:paraId="1901ABA6" w14:textId="77777777" w:rsidR="007352AF" w:rsidRPr="00A55EE1" w:rsidRDefault="007352AF" w:rsidP="00306A0E">
            <w:pPr>
              <w:pStyle w:val="enumerationtableau"/>
              <w:numPr>
                <w:ilvl w:val="0"/>
                <w:numId w:val="0"/>
              </w:numPr>
              <w:ind w:left="288"/>
              <w:jc w:val="both"/>
              <w:rPr>
                <w:sz w:val="20"/>
                <w:szCs w:val="20"/>
                <w:lang w:eastAsia="en-CA"/>
              </w:rPr>
            </w:pPr>
          </w:p>
          <w:p w14:paraId="41EDF3CA" w14:textId="67C439F7" w:rsidR="00553EEC" w:rsidRPr="00A55EE1" w:rsidRDefault="00553EEC" w:rsidP="00306A0E">
            <w:pPr>
              <w:pStyle w:val="enumerationtableau"/>
              <w:jc w:val="both"/>
              <w:rPr>
                <w:rStyle w:val="Strong"/>
                <w:b w:val="0"/>
                <w:sz w:val="20"/>
                <w:szCs w:val="20"/>
              </w:rPr>
            </w:pPr>
            <w:r w:rsidRPr="00A55EE1">
              <w:rPr>
                <w:rStyle w:val="Strong"/>
                <w:b w:val="0"/>
                <w:sz w:val="20"/>
                <w:szCs w:val="20"/>
              </w:rPr>
              <w:t>Suivre la demande, l’offre sur le marché et élaborer des cartes thématiques (la dispersion des magasins de meubles, les achats des clients et leur localisation géographique)</w:t>
            </w:r>
            <w:r w:rsidR="00B24E97">
              <w:rPr>
                <w:rStyle w:val="Strong"/>
                <w:b w:val="0"/>
                <w:sz w:val="20"/>
                <w:szCs w:val="20"/>
              </w:rPr>
              <w:t>;</w:t>
            </w:r>
          </w:p>
          <w:p w14:paraId="32A2FBFF" w14:textId="6DF0A466" w:rsidR="00995CD8" w:rsidRPr="00A55EE1" w:rsidRDefault="00995CD8" w:rsidP="00306A0E">
            <w:pPr>
              <w:pStyle w:val="enumerationtableau"/>
              <w:jc w:val="both"/>
              <w:rPr>
                <w:sz w:val="20"/>
                <w:szCs w:val="20"/>
                <w:lang w:eastAsia="en-CA"/>
              </w:rPr>
            </w:pPr>
            <w:r w:rsidRPr="00A55EE1">
              <w:rPr>
                <w:sz w:val="20"/>
                <w:szCs w:val="20"/>
                <w:lang w:eastAsia="en-CA"/>
              </w:rPr>
              <w:t>Con</w:t>
            </w:r>
            <w:r w:rsidR="00AE1F5D" w:rsidRPr="00A55EE1">
              <w:rPr>
                <w:sz w:val="20"/>
                <w:szCs w:val="20"/>
                <w:lang w:eastAsia="en-CA"/>
              </w:rPr>
              <w:t>cevoir</w:t>
            </w:r>
            <w:r w:rsidRPr="00A55EE1">
              <w:rPr>
                <w:sz w:val="20"/>
                <w:szCs w:val="20"/>
                <w:lang w:eastAsia="en-CA"/>
              </w:rPr>
              <w:t>, implante</w:t>
            </w:r>
            <w:r w:rsidR="00AE1F5D" w:rsidRPr="00A55EE1">
              <w:rPr>
                <w:sz w:val="20"/>
                <w:szCs w:val="20"/>
                <w:lang w:eastAsia="en-CA"/>
              </w:rPr>
              <w:t>r</w:t>
            </w:r>
            <w:r w:rsidRPr="00A55EE1">
              <w:rPr>
                <w:sz w:val="20"/>
                <w:szCs w:val="20"/>
                <w:lang w:eastAsia="en-CA"/>
              </w:rPr>
              <w:t xml:space="preserve"> et administre</w:t>
            </w:r>
            <w:r w:rsidR="00AE1F5D" w:rsidRPr="00A55EE1">
              <w:rPr>
                <w:sz w:val="20"/>
                <w:szCs w:val="20"/>
                <w:lang w:eastAsia="en-CA"/>
              </w:rPr>
              <w:t>r</w:t>
            </w:r>
            <w:r w:rsidRPr="00A55EE1">
              <w:rPr>
                <w:sz w:val="20"/>
                <w:szCs w:val="20"/>
                <w:lang w:eastAsia="en-CA"/>
              </w:rPr>
              <w:t xml:space="preserve"> la base de données géomatique</w:t>
            </w:r>
            <w:r w:rsidR="00AE1F5D" w:rsidRPr="00A55EE1">
              <w:rPr>
                <w:sz w:val="20"/>
                <w:szCs w:val="20"/>
                <w:lang w:eastAsia="en-CA"/>
              </w:rPr>
              <w:t>s</w:t>
            </w:r>
            <w:r w:rsidRPr="00A55EE1">
              <w:rPr>
                <w:sz w:val="20"/>
                <w:szCs w:val="20"/>
                <w:lang w:eastAsia="en-CA"/>
              </w:rPr>
              <w:t xml:space="preserve"> en analysant la structure, la validité, la qualité et l`intégrité des données</w:t>
            </w:r>
            <w:r w:rsidR="00B24E97">
              <w:rPr>
                <w:sz w:val="20"/>
                <w:szCs w:val="20"/>
                <w:lang w:eastAsia="en-CA"/>
              </w:rPr>
              <w:t>;</w:t>
            </w:r>
          </w:p>
          <w:p w14:paraId="26F73525" w14:textId="43DFDDEE" w:rsidR="00995CD8" w:rsidRPr="00A55EE1" w:rsidRDefault="00995CD8" w:rsidP="00306A0E">
            <w:pPr>
              <w:pStyle w:val="enumerationtableau"/>
              <w:jc w:val="both"/>
              <w:rPr>
                <w:sz w:val="20"/>
                <w:szCs w:val="20"/>
                <w:lang w:eastAsia="en-CA"/>
              </w:rPr>
            </w:pPr>
            <w:r w:rsidRPr="00A55EE1">
              <w:rPr>
                <w:sz w:val="20"/>
                <w:szCs w:val="20"/>
                <w:lang w:eastAsia="en-CA"/>
              </w:rPr>
              <w:t>Établi</w:t>
            </w:r>
            <w:r w:rsidR="00AE1F5D" w:rsidRPr="00A55EE1">
              <w:rPr>
                <w:sz w:val="20"/>
                <w:szCs w:val="20"/>
                <w:lang w:eastAsia="en-CA"/>
              </w:rPr>
              <w:t>r</w:t>
            </w:r>
            <w:r w:rsidRPr="00A55EE1">
              <w:rPr>
                <w:sz w:val="20"/>
                <w:szCs w:val="20"/>
                <w:lang w:eastAsia="en-CA"/>
              </w:rPr>
              <w:t xml:space="preserve"> la cartographie des différentes informations recueillies, </w:t>
            </w:r>
            <w:r w:rsidR="001D0AA8" w:rsidRPr="00A55EE1">
              <w:rPr>
                <w:sz w:val="20"/>
                <w:szCs w:val="20"/>
                <w:lang w:eastAsia="en-CA"/>
              </w:rPr>
              <w:t xml:space="preserve">réalisations </w:t>
            </w:r>
            <w:r w:rsidRPr="00A55EE1">
              <w:rPr>
                <w:sz w:val="20"/>
                <w:szCs w:val="20"/>
                <w:lang w:eastAsia="en-CA"/>
              </w:rPr>
              <w:t xml:space="preserve">des plans à l’échelle et </w:t>
            </w:r>
            <w:r w:rsidR="001D0AA8" w:rsidRPr="00A55EE1">
              <w:rPr>
                <w:sz w:val="20"/>
                <w:szCs w:val="20"/>
                <w:lang w:eastAsia="en-CA"/>
              </w:rPr>
              <w:t xml:space="preserve">maintenir </w:t>
            </w:r>
            <w:r w:rsidRPr="00A55EE1">
              <w:rPr>
                <w:sz w:val="20"/>
                <w:szCs w:val="20"/>
                <w:lang w:eastAsia="en-CA"/>
              </w:rPr>
              <w:t>la mise à jour des données</w:t>
            </w:r>
            <w:r w:rsidR="00B24E97">
              <w:rPr>
                <w:sz w:val="20"/>
                <w:szCs w:val="20"/>
                <w:lang w:eastAsia="en-CA"/>
              </w:rPr>
              <w:t>;</w:t>
            </w:r>
          </w:p>
          <w:p w14:paraId="7DB4EF70" w14:textId="7E51DD7B" w:rsidR="00695968" w:rsidRPr="00A55EE1" w:rsidRDefault="00552CEC" w:rsidP="00306A0E">
            <w:pPr>
              <w:pStyle w:val="enumerationtableau"/>
              <w:jc w:val="both"/>
              <w:rPr>
                <w:sz w:val="20"/>
                <w:szCs w:val="20"/>
                <w:lang w:eastAsia="en-CA"/>
              </w:rPr>
            </w:pPr>
            <w:r w:rsidRPr="00A55EE1">
              <w:rPr>
                <w:sz w:val="20"/>
                <w:szCs w:val="20"/>
                <w:lang w:eastAsia="en-CA"/>
              </w:rPr>
              <w:t>Réali</w:t>
            </w:r>
            <w:r w:rsidR="00AE1F5D" w:rsidRPr="00A55EE1">
              <w:rPr>
                <w:sz w:val="20"/>
                <w:szCs w:val="20"/>
                <w:lang w:eastAsia="en-CA"/>
              </w:rPr>
              <w:t>ser</w:t>
            </w:r>
            <w:r w:rsidRPr="00A55EE1">
              <w:rPr>
                <w:sz w:val="20"/>
                <w:szCs w:val="20"/>
                <w:lang w:eastAsia="en-CA"/>
              </w:rPr>
              <w:t xml:space="preserve"> </w:t>
            </w:r>
            <w:r w:rsidR="00D72B8E" w:rsidRPr="00A55EE1">
              <w:rPr>
                <w:sz w:val="20"/>
                <w:szCs w:val="20"/>
                <w:lang w:eastAsia="en-CA"/>
              </w:rPr>
              <w:t xml:space="preserve">des cartes </w:t>
            </w:r>
            <w:r w:rsidRPr="00A55EE1">
              <w:rPr>
                <w:sz w:val="20"/>
                <w:szCs w:val="20"/>
                <w:lang w:eastAsia="en-CA"/>
              </w:rPr>
              <w:t>et m</w:t>
            </w:r>
            <w:r w:rsidR="00AE1F5D" w:rsidRPr="00A55EE1">
              <w:rPr>
                <w:sz w:val="20"/>
                <w:szCs w:val="20"/>
                <w:lang w:eastAsia="en-CA"/>
              </w:rPr>
              <w:t>ettre</w:t>
            </w:r>
            <w:r w:rsidRPr="00A55EE1">
              <w:rPr>
                <w:sz w:val="20"/>
                <w:szCs w:val="20"/>
                <w:lang w:eastAsia="en-CA"/>
              </w:rPr>
              <w:t xml:space="preserve"> en page de</w:t>
            </w:r>
            <w:r w:rsidR="00AE1F5D" w:rsidRPr="00A55EE1">
              <w:rPr>
                <w:sz w:val="20"/>
                <w:szCs w:val="20"/>
                <w:lang w:eastAsia="en-CA"/>
              </w:rPr>
              <w:t>s</w:t>
            </w:r>
            <w:r w:rsidRPr="00A55EE1">
              <w:rPr>
                <w:sz w:val="20"/>
                <w:szCs w:val="20"/>
                <w:lang w:eastAsia="en-CA"/>
              </w:rPr>
              <w:t xml:space="preserve"> documents </w:t>
            </w:r>
            <w:r w:rsidR="00D72B8E" w:rsidRPr="00A55EE1">
              <w:rPr>
                <w:sz w:val="20"/>
                <w:szCs w:val="20"/>
                <w:lang w:eastAsia="en-CA"/>
              </w:rPr>
              <w:t xml:space="preserve">en utilisant </w:t>
            </w:r>
            <w:r w:rsidRPr="00A55EE1">
              <w:rPr>
                <w:sz w:val="20"/>
                <w:szCs w:val="20"/>
                <w:lang w:eastAsia="en-CA"/>
              </w:rPr>
              <w:t>la suite Adobe</w:t>
            </w:r>
            <w:r w:rsidR="00B24E97">
              <w:rPr>
                <w:sz w:val="20"/>
                <w:szCs w:val="20"/>
                <w:lang w:eastAsia="en-CA"/>
              </w:rPr>
              <w:t>;</w:t>
            </w:r>
          </w:p>
          <w:p w14:paraId="2152A2EF" w14:textId="25AAB8B6" w:rsidR="004273FC" w:rsidRPr="00A55EE1" w:rsidRDefault="00D65D39" w:rsidP="00306A0E">
            <w:pPr>
              <w:pStyle w:val="enumerationtableau"/>
              <w:jc w:val="both"/>
              <w:rPr>
                <w:sz w:val="20"/>
                <w:szCs w:val="20"/>
                <w:lang w:eastAsia="en-CA"/>
              </w:rPr>
            </w:pPr>
            <w:r w:rsidRPr="00A55EE1">
              <w:rPr>
                <w:sz w:val="20"/>
                <w:szCs w:val="20"/>
              </w:rPr>
              <w:t>T</w:t>
            </w:r>
            <w:r w:rsidR="00501ABE" w:rsidRPr="00A55EE1">
              <w:rPr>
                <w:sz w:val="20"/>
                <w:szCs w:val="20"/>
              </w:rPr>
              <w:t>rait</w:t>
            </w:r>
            <w:r w:rsidR="00AE1F5D" w:rsidRPr="00A55EE1">
              <w:rPr>
                <w:sz w:val="20"/>
                <w:szCs w:val="20"/>
              </w:rPr>
              <w:t>er</w:t>
            </w:r>
            <w:r w:rsidR="00501ABE" w:rsidRPr="00A55EE1">
              <w:rPr>
                <w:sz w:val="20"/>
                <w:szCs w:val="20"/>
              </w:rPr>
              <w:t xml:space="preserve"> et diffus</w:t>
            </w:r>
            <w:r w:rsidR="00AE1F5D" w:rsidRPr="00A55EE1">
              <w:rPr>
                <w:sz w:val="20"/>
                <w:szCs w:val="20"/>
              </w:rPr>
              <w:t>er</w:t>
            </w:r>
            <w:r w:rsidR="00501ABE" w:rsidRPr="00A55EE1">
              <w:rPr>
                <w:sz w:val="20"/>
                <w:szCs w:val="20"/>
              </w:rPr>
              <w:t xml:space="preserve"> des données géospatiales</w:t>
            </w:r>
            <w:r w:rsidR="00B24E97">
              <w:rPr>
                <w:sz w:val="20"/>
                <w:szCs w:val="20"/>
              </w:rPr>
              <w:t>;</w:t>
            </w:r>
          </w:p>
          <w:p w14:paraId="09374F8A" w14:textId="510AD1A4" w:rsidR="00AE1F5D" w:rsidRPr="00A55EE1" w:rsidRDefault="00D65D39" w:rsidP="00306A0E">
            <w:pPr>
              <w:pStyle w:val="enumerationtableau"/>
              <w:jc w:val="both"/>
              <w:rPr>
                <w:sz w:val="20"/>
                <w:szCs w:val="20"/>
                <w:lang w:eastAsia="en-CA"/>
              </w:rPr>
            </w:pPr>
            <w:r w:rsidRPr="00A55EE1">
              <w:rPr>
                <w:sz w:val="20"/>
                <w:szCs w:val="20"/>
                <w:lang w:eastAsia="en-CA"/>
              </w:rPr>
              <w:t>Utilis</w:t>
            </w:r>
            <w:r w:rsidR="00AE1F5D" w:rsidRPr="00A55EE1">
              <w:rPr>
                <w:sz w:val="20"/>
                <w:szCs w:val="20"/>
                <w:lang w:eastAsia="en-CA"/>
              </w:rPr>
              <w:t>er</w:t>
            </w:r>
            <w:r w:rsidRPr="00A55EE1">
              <w:rPr>
                <w:sz w:val="20"/>
                <w:szCs w:val="20"/>
                <w:lang w:eastAsia="en-CA"/>
              </w:rPr>
              <w:t xml:space="preserve"> Google </w:t>
            </w:r>
            <w:proofErr w:type="spellStart"/>
            <w:r w:rsidRPr="00A55EE1">
              <w:rPr>
                <w:sz w:val="20"/>
                <w:szCs w:val="20"/>
                <w:lang w:eastAsia="en-CA"/>
              </w:rPr>
              <w:t>Maps</w:t>
            </w:r>
            <w:proofErr w:type="spellEnd"/>
            <w:r w:rsidRPr="00A55EE1">
              <w:rPr>
                <w:sz w:val="20"/>
                <w:szCs w:val="20"/>
                <w:lang w:eastAsia="en-CA"/>
              </w:rPr>
              <w:t xml:space="preserve"> pour la livraison des meubles</w:t>
            </w:r>
            <w:r w:rsidR="00B24E97">
              <w:rPr>
                <w:sz w:val="20"/>
                <w:szCs w:val="20"/>
                <w:lang w:eastAsia="en-CA"/>
              </w:rPr>
              <w:t>.</w:t>
            </w:r>
          </w:p>
          <w:p w14:paraId="0910BDDC" w14:textId="77777777" w:rsidR="00A55EE1" w:rsidRPr="00DC0F01" w:rsidRDefault="00A55EE1" w:rsidP="00306A0E">
            <w:pPr>
              <w:pStyle w:val="enumerationtableau"/>
              <w:numPr>
                <w:ilvl w:val="0"/>
                <w:numId w:val="0"/>
              </w:numPr>
              <w:jc w:val="both"/>
              <w:rPr>
                <w:sz w:val="20"/>
                <w:szCs w:val="20"/>
                <w:lang w:eastAsia="en-CA"/>
              </w:rPr>
            </w:pPr>
          </w:p>
          <w:p w14:paraId="39A72626" w14:textId="2719710C" w:rsidR="00AE1F5D" w:rsidRPr="00A55EE1" w:rsidRDefault="00AE1F5D" w:rsidP="00306A0E">
            <w:pPr>
              <w:pStyle w:val="enumerationtableau"/>
              <w:jc w:val="both"/>
              <w:rPr>
                <w:sz w:val="20"/>
                <w:szCs w:val="20"/>
                <w:lang w:eastAsia="en-CA"/>
              </w:rPr>
            </w:pPr>
            <w:r w:rsidRPr="00A55EE1">
              <w:rPr>
                <w:sz w:val="20"/>
                <w:szCs w:val="20"/>
                <w:lang w:eastAsia="en-CA"/>
              </w:rPr>
              <w:t>Recevoir les appels téléphoniques, transmettre les appels et les informations aux personnes concernées</w:t>
            </w:r>
            <w:r w:rsidR="00B24E97">
              <w:rPr>
                <w:sz w:val="20"/>
                <w:szCs w:val="20"/>
                <w:lang w:eastAsia="en-CA"/>
              </w:rPr>
              <w:t>;</w:t>
            </w:r>
          </w:p>
          <w:p w14:paraId="5C6F4A0F" w14:textId="1612A57D" w:rsidR="00AE1F5D" w:rsidRPr="00A55EE1" w:rsidRDefault="00AE1F5D" w:rsidP="00306A0E">
            <w:pPr>
              <w:pStyle w:val="enumerationtableau"/>
              <w:jc w:val="both"/>
              <w:rPr>
                <w:sz w:val="20"/>
                <w:szCs w:val="20"/>
                <w:lang w:eastAsia="en-CA"/>
              </w:rPr>
            </w:pPr>
            <w:r w:rsidRPr="00A55EE1">
              <w:rPr>
                <w:sz w:val="20"/>
                <w:szCs w:val="20"/>
                <w:lang w:eastAsia="en-CA"/>
              </w:rPr>
              <w:t>Assurer le suivi des informations reçues par télécopieur, courrier interne, courrier électronique</w:t>
            </w:r>
            <w:r w:rsidR="00B24E97">
              <w:rPr>
                <w:sz w:val="20"/>
                <w:szCs w:val="20"/>
                <w:lang w:eastAsia="en-CA"/>
              </w:rPr>
              <w:t>;</w:t>
            </w:r>
          </w:p>
          <w:p w14:paraId="3478FB84" w14:textId="646374DD" w:rsidR="00AE1F5D" w:rsidRPr="00A55EE1" w:rsidRDefault="00AE1F5D" w:rsidP="00306A0E">
            <w:pPr>
              <w:pStyle w:val="enumerationtableau"/>
              <w:jc w:val="both"/>
              <w:rPr>
                <w:sz w:val="20"/>
                <w:szCs w:val="20"/>
                <w:lang w:eastAsia="en-CA"/>
              </w:rPr>
            </w:pPr>
            <w:r w:rsidRPr="00A55EE1">
              <w:rPr>
                <w:sz w:val="20"/>
                <w:szCs w:val="20"/>
                <w:lang w:eastAsia="en-CA"/>
              </w:rPr>
              <w:t>Proposer et conclure une proposition de vente de produits et services qui répondent aux besoins des clients</w:t>
            </w:r>
            <w:r w:rsidR="00B24E97">
              <w:rPr>
                <w:sz w:val="20"/>
                <w:szCs w:val="20"/>
                <w:lang w:eastAsia="en-CA"/>
              </w:rPr>
              <w:t>;</w:t>
            </w:r>
          </w:p>
          <w:p w14:paraId="2055B72B" w14:textId="568734ED" w:rsidR="00AE1F5D" w:rsidRPr="00A55EE1" w:rsidRDefault="00AE1F5D" w:rsidP="00306A0E">
            <w:pPr>
              <w:pStyle w:val="enumerationtableau"/>
              <w:jc w:val="both"/>
              <w:rPr>
                <w:sz w:val="20"/>
                <w:szCs w:val="20"/>
                <w:lang w:eastAsia="en-CA"/>
              </w:rPr>
            </w:pPr>
            <w:r w:rsidRPr="00A55EE1">
              <w:rPr>
                <w:sz w:val="20"/>
                <w:szCs w:val="20"/>
                <w:lang w:eastAsia="en-CA"/>
              </w:rPr>
              <w:t>Collabo</w:t>
            </w:r>
            <w:r w:rsidR="00B52B7E" w:rsidRPr="00A55EE1">
              <w:rPr>
                <w:sz w:val="20"/>
                <w:szCs w:val="20"/>
                <w:lang w:eastAsia="en-CA"/>
              </w:rPr>
              <w:t>rer</w:t>
            </w:r>
            <w:r w:rsidRPr="00A55EE1">
              <w:rPr>
                <w:sz w:val="20"/>
                <w:szCs w:val="20"/>
                <w:lang w:eastAsia="en-CA"/>
              </w:rPr>
              <w:t xml:space="preserve"> avec les partenaires de l’entreprise</w:t>
            </w:r>
            <w:r w:rsidR="00B24E97">
              <w:rPr>
                <w:sz w:val="20"/>
                <w:szCs w:val="20"/>
                <w:lang w:eastAsia="en-CA"/>
              </w:rPr>
              <w:t>;</w:t>
            </w:r>
          </w:p>
          <w:p w14:paraId="1360B9A7" w14:textId="1C063E7E" w:rsidR="00AE1F5D" w:rsidRPr="00A55EE1" w:rsidRDefault="00AE1F5D" w:rsidP="00306A0E">
            <w:pPr>
              <w:pStyle w:val="enumerationtableau"/>
              <w:jc w:val="both"/>
              <w:rPr>
                <w:sz w:val="20"/>
                <w:szCs w:val="20"/>
                <w:lang w:eastAsia="en-CA"/>
              </w:rPr>
            </w:pPr>
            <w:r w:rsidRPr="00A55EE1">
              <w:rPr>
                <w:sz w:val="20"/>
                <w:szCs w:val="20"/>
                <w:lang w:eastAsia="en-CA"/>
              </w:rPr>
              <w:t>Installer et procéder à la validation d’équipements informatiques</w:t>
            </w:r>
            <w:r w:rsidR="00B24E97">
              <w:rPr>
                <w:sz w:val="20"/>
                <w:szCs w:val="20"/>
                <w:lang w:eastAsia="en-CA"/>
              </w:rPr>
              <w:t>;</w:t>
            </w:r>
          </w:p>
          <w:p w14:paraId="7A417F6A" w14:textId="36982BCF" w:rsidR="00AE1F5D" w:rsidRPr="00A55EE1" w:rsidRDefault="00AE1F5D" w:rsidP="00306A0E">
            <w:pPr>
              <w:pStyle w:val="enumerationtableau"/>
              <w:jc w:val="both"/>
              <w:rPr>
                <w:sz w:val="20"/>
                <w:szCs w:val="20"/>
                <w:lang w:eastAsia="en-CA"/>
              </w:rPr>
            </w:pPr>
            <w:r w:rsidRPr="00A55EE1">
              <w:rPr>
                <w:sz w:val="20"/>
                <w:szCs w:val="20"/>
                <w:lang w:eastAsia="en-CA"/>
              </w:rPr>
              <w:t>Responsable et collaboratrice avec les institutions bancaires (extraits de compte, dépôt) et fiscale</w:t>
            </w:r>
            <w:r w:rsidR="00B24E97">
              <w:rPr>
                <w:sz w:val="20"/>
                <w:szCs w:val="20"/>
                <w:lang w:eastAsia="en-CA"/>
              </w:rPr>
              <w:t>.</w:t>
            </w:r>
          </w:p>
        </w:tc>
        <w:tc>
          <w:tcPr>
            <w:tcW w:w="105" w:type="dxa"/>
          </w:tcPr>
          <w:p w14:paraId="3DC2087C" w14:textId="77777777" w:rsidR="00231EA5" w:rsidRPr="00A55EE1" w:rsidRDefault="00231EA5" w:rsidP="00306A0E">
            <w:pPr>
              <w:spacing w:before="0" w:after="0"/>
              <w:jc w:val="both"/>
              <w:rPr>
                <w:rStyle w:val="Strong"/>
                <w:b w:val="0"/>
                <w:sz w:val="20"/>
                <w:szCs w:val="20"/>
              </w:rPr>
            </w:pPr>
          </w:p>
        </w:tc>
      </w:tr>
      <w:tr w:rsidR="003F7624" w:rsidRPr="00A55EE1" w14:paraId="01C57417" w14:textId="77777777" w:rsidTr="002C7D51">
        <w:trPr>
          <w:trHeight w:val="1670"/>
        </w:trPr>
        <w:tc>
          <w:tcPr>
            <w:tcW w:w="4676" w:type="dxa"/>
          </w:tcPr>
          <w:p w14:paraId="5259B4BA" w14:textId="457D7B98" w:rsidR="00D95D80" w:rsidRPr="00A55EE1" w:rsidRDefault="00131B9D" w:rsidP="00D861AD">
            <w:pPr>
              <w:pStyle w:val="normaltableau"/>
              <w:rPr>
                <w:sz w:val="20"/>
                <w:szCs w:val="20"/>
              </w:rPr>
            </w:pPr>
            <w:r w:rsidRPr="00A55EE1">
              <w:rPr>
                <w:sz w:val="20"/>
                <w:szCs w:val="20"/>
              </w:rPr>
              <w:t>2006</w:t>
            </w:r>
            <w:r w:rsidR="00231EA5" w:rsidRPr="00A55EE1">
              <w:rPr>
                <w:sz w:val="20"/>
                <w:szCs w:val="20"/>
              </w:rPr>
              <w:t xml:space="preserve"> </w:t>
            </w:r>
            <w:r w:rsidR="00D95D80" w:rsidRPr="00A55EE1">
              <w:rPr>
                <w:sz w:val="20"/>
                <w:szCs w:val="20"/>
              </w:rPr>
              <w:t>Stagiaire</w:t>
            </w:r>
          </w:p>
          <w:p w14:paraId="79FB3FF2" w14:textId="29385EB5" w:rsidR="001B315F" w:rsidRPr="00A55EE1" w:rsidRDefault="001B315F" w:rsidP="00D861AD">
            <w:pPr>
              <w:pStyle w:val="normaltableau"/>
              <w:rPr>
                <w:sz w:val="20"/>
                <w:szCs w:val="20"/>
              </w:rPr>
            </w:pPr>
            <w:proofErr w:type="spellStart"/>
            <w:r w:rsidRPr="00A55EE1">
              <w:rPr>
                <w:sz w:val="20"/>
                <w:szCs w:val="20"/>
              </w:rPr>
              <w:t>Sécretaire</w:t>
            </w:r>
            <w:proofErr w:type="spellEnd"/>
          </w:p>
          <w:p w14:paraId="56771FA8" w14:textId="77777777" w:rsidR="00D95D80" w:rsidRPr="00A55EE1" w:rsidRDefault="00D95D80" w:rsidP="00D861AD">
            <w:pPr>
              <w:pStyle w:val="normaltableau"/>
              <w:rPr>
                <w:sz w:val="20"/>
                <w:szCs w:val="20"/>
                <w:lang w:val="fr-FR"/>
              </w:rPr>
            </w:pPr>
            <w:r w:rsidRPr="00A55EE1">
              <w:rPr>
                <w:sz w:val="20"/>
                <w:szCs w:val="20"/>
              </w:rPr>
              <w:t xml:space="preserve">Parlement </w:t>
            </w:r>
            <w:proofErr w:type="spellStart"/>
            <w:r w:rsidRPr="00A55EE1">
              <w:rPr>
                <w:sz w:val="20"/>
                <w:szCs w:val="20"/>
              </w:rPr>
              <w:t>europ</w:t>
            </w:r>
            <w:r w:rsidRPr="00A55EE1">
              <w:rPr>
                <w:sz w:val="20"/>
                <w:szCs w:val="20"/>
                <w:lang w:val="fr-FR"/>
              </w:rPr>
              <w:t>éen</w:t>
            </w:r>
            <w:proofErr w:type="spellEnd"/>
            <w:r w:rsidRPr="00A55EE1">
              <w:rPr>
                <w:sz w:val="20"/>
                <w:szCs w:val="20"/>
                <w:lang w:val="fr-FR"/>
              </w:rPr>
              <w:t xml:space="preserve"> </w:t>
            </w:r>
          </w:p>
          <w:p w14:paraId="330652F0" w14:textId="77777777" w:rsidR="00131B9D" w:rsidRPr="00A55EE1" w:rsidRDefault="00D95D80" w:rsidP="00D861AD">
            <w:pPr>
              <w:pStyle w:val="datesettitreduposte"/>
              <w:rPr>
                <w:b w:val="0"/>
                <w:sz w:val="20"/>
                <w:szCs w:val="20"/>
              </w:rPr>
            </w:pPr>
            <w:r w:rsidRPr="00A55EE1">
              <w:rPr>
                <w:b w:val="0"/>
                <w:sz w:val="20"/>
                <w:szCs w:val="20"/>
              </w:rPr>
              <w:t>Bruxelles, Belgique</w:t>
            </w:r>
            <w:r w:rsidR="0063543B" w:rsidRPr="00A55EE1">
              <w:rPr>
                <w:b w:val="0"/>
                <w:sz w:val="20"/>
                <w:szCs w:val="20"/>
              </w:rPr>
              <w:t xml:space="preserve">     </w:t>
            </w:r>
          </w:p>
          <w:p w14:paraId="14A8920A" w14:textId="77777777" w:rsidR="00CA2E6B" w:rsidRPr="00A55EE1" w:rsidRDefault="00CA2E6B" w:rsidP="00D861AD">
            <w:pPr>
              <w:pStyle w:val="datesettitreduposte"/>
              <w:rPr>
                <w:sz w:val="20"/>
                <w:szCs w:val="20"/>
              </w:rPr>
            </w:pPr>
          </w:p>
        </w:tc>
        <w:tc>
          <w:tcPr>
            <w:tcW w:w="20" w:type="dxa"/>
          </w:tcPr>
          <w:p w14:paraId="21F73CBC" w14:textId="77777777" w:rsidR="0063543B" w:rsidRPr="00A55EE1" w:rsidRDefault="0063543B" w:rsidP="00306A0E">
            <w:pPr>
              <w:pStyle w:val="normaltableau"/>
              <w:spacing w:before="0" w:after="0"/>
              <w:jc w:val="both"/>
              <w:rPr>
                <w:sz w:val="20"/>
                <w:szCs w:val="20"/>
              </w:rPr>
            </w:pPr>
          </w:p>
        </w:tc>
        <w:tc>
          <w:tcPr>
            <w:tcW w:w="6288" w:type="dxa"/>
            <w:gridSpan w:val="2"/>
          </w:tcPr>
          <w:p w14:paraId="24E1CD7E" w14:textId="06D57B58" w:rsidR="00131B9D" w:rsidRPr="00A55EE1" w:rsidRDefault="00131B9D" w:rsidP="00306A0E">
            <w:pPr>
              <w:pStyle w:val="enumerationtableau"/>
              <w:spacing w:before="0" w:after="0"/>
              <w:jc w:val="both"/>
              <w:rPr>
                <w:rStyle w:val="Strong"/>
                <w:b w:val="0"/>
                <w:sz w:val="20"/>
                <w:szCs w:val="20"/>
              </w:rPr>
            </w:pPr>
            <w:r w:rsidRPr="00A55EE1">
              <w:rPr>
                <w:rStyle w:val="Strong"/>
                <w:b w:val="0"/>
                <w:sz w:val="20"/>
                <w:szCs w:val="20"/>
              </w:rPr>
              <w:t>Gestion des relations av</w:t>
            </w:r>
            <w:r w:rsidR="00690879" w:rsidRPr="00A55EE1">
              <w:rPr>
                <w:rStyle w:val="Strong"/>
                <w:b w:val="0"/>
                <w:sz w:val="20"/>
                <w:szCs w:val="20"/>
              </w:rPr>
              <w:t>ec les membres de l’association</w:t>
            </w:r>
            <w:r w:rsidR="00B24E97">
              <w:rPr>
                <w:rStyle w:val="Strong"/>
                <w:b w:val="0"/>
                <w:sz w:val="20"/>
                <w:szCs w:val="20"/>
              </w:rPr>
              <w:t>;</w:t>
            </w:r>
          </w:p>
          <w:p w14:paraId="05952269" w14:textId="46E99BF6" w:rsidR="00131B9D" w:rsidRPr="00A55EE1" w:rsidRDefault="00131B9D" w:rsidP="00306A0E">
            <w:pPr>
              <w:pStyle w:val="enumerationtableau"/>
              <w:spacing w:before="0" w:after="0"/>
              <w:jc w:val="both"/>
              <w:rPr>
                <w:rStyle w:val="Strong"/>
                <w:b w:val="0"/>
                <w:sz w:val="20"/>
                <w:szCs w:val="20"/>
              </w:rPr>
            </w:pPr>
            <w:r w:rsidRPr="00A55EE1">
              <w:rPr>
                <w:rStyle w:val="Strong"/>
                <w:b w:val="0"/>
                <w:sz w:val="20"/>
                <w:szCs w:val="20"/>
              </w:rPr>
              <w:t xml:space="preserve">Assistance </w:t>
            </w:r>
            <w:r w:rsidR="00F56071" w:rsidRPr="00A55EE1">
              <w:rPr>
                <w:rStyle w:val="Strong"/>
                <w:b w:val="0"/>
                <w:sz w:val="20"/>
                <w:szCs w:val="20"/>
              </w:rPr>
              <w:t>à l’organisation d’un dîner-déba</w:t>
            </w:r>
            <w:r w:rsidRPr="00A55EE1">
              <w:rPr>
                <w:rStyle w:val="Strong"/>
                <w:b w:val="0"/>
                <w:sz w:val="20"/>
                <w:szCs w:val="20"/>
              </w:rPr>
              <w:t>t sur l’amélioration du milieu législat</w:t>
            </w:r>
            <w:r w:rsidR="00690879" w:rsidRPr="00A55EE1">
              <w:rPr>
                <w:rStyle w:val="Strong"/>
                <w:b w:val="0"/>
                <w:sz w:val="20"/>
                <w:szCs w:val="20"/>
              </w:rPr>
              <w:t>if pour le monde des affaires</w:t>
            </w:r>
            <w:r w:rsidR="00B24E97">
              <w:rPr>
                <w:rStyle w:val="Strong"/>
                <w:b w:val="0"/>
                <w:sz w:val="20"/>
                <w:szCs w:val="20"/>
              </w:rPr>
              <w:t>;</w:t>
            </w:r>
          </w:p>
          <w:p w14:paraId="4555BC22" w14:textId="26533A7F" w:rsidR="00131B9D" w:rsidRPr="00A55EE1" w:rsidRDefault="00131B9D" w:rsidP="00306A0E">
            <w:pPr>
              <w:pStyle w:val="enumerationtableau"/>
              <w:spacing w:before="0" w:after="0"/>
              <w:jc w:val="both"/>
              <w:rPr>
                <w:rStyle w:val="Strong"/>
                <w:b w:val="0"/>
                <w:sz w:val="20"/>
                <w:szCs w:val="20"/>
              </w:rPr>
            </w:pPr>
            <w:r w:rsidRPr="00A55EE1">
              <w:rPr>
                <w:rStyle w:val="Strong"/>
                <w:b w:val="0"/>
                <w:sz w:val="20"/>
                <w:szCs w:val="20"/>
              </w:rPr>
              <w:t>Assistance à l’organisation d’une visite d</w:t>
            </w:r>
            <w:r w:rsidR="00690879" w:rsidRPr="00A55EE1">
              <w:rPr>
                <w:rStyle w:val="Strong"/>
                <w:b w:val="0"/>
                <w:sz w:val="20"/>
                <w:szCs w:val="20"/>
              </w:rPr>
              <w:t>’études en Roumanie et Bulgarie</w:t>
            </w:r>
            <w:r w:rsidR="00B24E97">
              <w:rPr>
                <w:rStyle w:val="Strong"/>
                <w:b w:val="0"/>
                <w:sz w:val="20"/>
                <w:szCs w:val="20"/>
              </w:rPr>
              <w:t>;</w:t>
            </w:r>
          </w:p>
          <w:p w14:paraId="051F41B7" w14:textId="0B1100AA" w:rsidR="00131B9D" w:rsidRPr="00A55EE1" w:rsidRDefault="00131B9D" w:rsidP="00306A0E">
            <w:pPr>
              <w:pStyle w:val="enumerationtableau"/>
              <w:spacing w:before="0" w:after="0"/>
              <w:jc w:val="both"/>
              <w:rPr>
                <w:rStyle w:val="Strong"/>
                <w:b w:val="0"/>
                <w:sz w:val="20"/>
                <w:szCs w:val="20"/>
              </w:rPr>
            </w:pPr>
            <w:r w:rsidRPr="00A55EE1">
              <w:rPr>
                <w:rStyle w:val="Strong"/>
                <w:b w:val="0"/>
                <w:sz w:val="20"/>
                <w:szCs w:val="20"/>
              </w:rPr>
              <w:t>Recherche et préparation des bri</w:t>
            </w:r>
            <w:r w:rsidR="006C308E" w:rsidRPr="00A55EE1">
              <w:rPr>
                <w:rStyle w:val="Strong"/>
                <w:b w:val="0"/>
                <w:sz w:val="20"/>
                <w:szCs w:val="20"/>
              </w:rPr>
              <w:t>efings pour la visite d’études</w:t>
            </w:r>
            <w:r w:rsidR="00B24E97">
              <w:rPr>
                <w:rStyle w:val="Strong"/>
                <w:b w:val="0"/>
                <w:sz w:val="20"/>
                <w:szCs w:val="20"/>
              </w:rPr>
              <w:t>;</w:t>
            </w:r>
          </w:p>
          <w:p w14:paraId="1B28C966" w14:textId="61F7F194" w:rsidR="00131B9D" w:rsidRPr="00A55EE1" w:rsidRDefault="00690879" w:rsidP="00306A0E">
            <w:pPr>
              <w:pStyle w:val="enumerationtableau"/>
              <w:spacing w:before="0" w:after="0"/>
              <w:jc w:val="both"/>
              <w:rPr>
                <w:rStyle w:val="Strong"/>
                <w:b w:val="0"/>
                <w:sz w:val="20"/>
                <w:szCs w:val="20"/>
              </w:rPr>
            </w:pPr>
            <w:r w:rsidRPr="00A55EE1">
              <w:rPr>
                <w:rStyle w:val="Strong"/>
                <w:b w:val="0"/>
                <w:sz w:val="20"/>
                <w:szCs w:val="20"/>
              </w:rPr>
              <w:t>Gestion de site web</w:t>
            </w:r>
            <w:r w:rsidR="00B24E97">
              <w:rPr>
                <w:rStyle w:val="Strong"/>
                <w:b w:val="0"/>
                <w:sz w:val="20"/>
                <w:szCs w:val="20"/>
              </w:rPr>
              <w:t>;</w:t>
            </w:r>
          </w:p>
          <w:p w14:paraId="06C2FF36" w14:textId="715B71A9" w:rsidR="00CA2E6B" w:rsidRPr="00A55EE1" w:rsidRDefault="00131B9D" w:rsidP="00306A0E">
            <w:pPr>
              <w:pStyle w:val="enumerationtableau"/>
              <w:numPr>
                <w:ilvl w:val="0"/>
                <w:numId w:val="3"/>
              </w:numPr>
              <w:spacing w:before="0" w:after="0"/>
              <w:jc w:val="both"/>
              <w:rPr>
                <w:rStyle w:val="Strong"/>
                <w:b w:val="0"/>
                <w:sz w:val="20"/>
                <w:szCs w:val="20"/>
              </w:rPr>
            </w:pPr>
            <w:r w:rsidRPr="00A55EE1">
              <w:rPr>
                <w:rStyle w:val="Strong"/>
                <w:b w:val="0"/>
                <w:sz w:val="20"/>
                <w:szCs w:val="20"/>
              </w:rPr>
              <w:t>Rédaction des articles et publication de deux bulletins</w:t>
            </w:r>
            <w:r w:rsidR="00B24E97">
              <w:rPr>
                <w:rStyle w:val="Strong"/>
                <w:b w:val="0"/>
                <w:sz w:val="20"/>
                <w:szCs w:val="20"/>
              </w:rPr>
              <w:t>.</w:t>
            </w:r>
            <w:r w:rsidRPr="00A55EE1">
              <w:rPr>
                <w:rStyle w:val="Strong"/>
                <w:b w:val="0"/>
                <w:sz w:val="20"/>
                <w:szCs w:val="20"/>
              </w:rPr>
              <w:t xml:space="preserve"> </w:t>
            </w:r>
          </w:p>
        </w:tc>
      </w:tr>
      <w:tr w:rsidR="003F7624" w:rsidRPr="00A55EE1" w14:paraId="0E46ACBE" w14:textId="77777777" w:rsidTr="002C7D51">
        <w:trPr>
          <w:trHeight w:val="1095"/>
        </w:trPr>
        <w:tc>
          <w:tcPr>
            <w:tcW w:w="4676" w:type="dxa"/>
          </w:tcPr>
          <w:p w14:paraId="0F03560C" w14:textId="761CA4D4" w:rsidR="00D95D80" w:rsidRPr="00A55EE1" w:rsidRDefault="00CA2E6B" w:rsidP="00D861AD">
            <w:pPr>
              <w:pStyle w:val="normaltableau"/>
              <w:rPr>
                <w:sz w:val="20"/>
                <w:szCs w:val="20"/>
              </w:rPr>
            </w:pPr>
            <w:r w:rsidRPr="00A55EE1">
              <w:rPr>
                <w:sz w:val="20"/>
                <w:szCs w:val="20"/>
              </w:rPr>
              <w:t>2004</w:t>
            </w:r>
            <w:r w:rsidR="002643C3" w:rsidRPr="00A55EE1">
              <w:rPr>
                <w:sz w:val="20"/>
                <w:szCs w:val="20"/>
              </w:rPr>
              <w:t xml:space="preserve"> </w:t>
            </w:r>
            <w:r w:rsidR="00D95D80" w:rsidRPr="00A55EE1">
              <w:rPr>
                <w:sz w:val="20"/>
                <w:szCs w:val="20"/>
              </w:rPr>
              <w:t>Stagiaire</w:t>
            </w:r>
          </w:p>
          <w:p w14:paraId="41F488A0" w14:textId="07B1A7C2" w:rsidR="001B315F" w:rsidRPr="00A55EE1" w:rsidRDefault="001B315F" w:rsidP="00D861AD">
            <w:pPr>
              <w:pStyle w:val="normaltableau"/>
              <w:rPr>
                <w:sz w:val="20"/>
                <w:szCs w:val="20"/>
              </w:rPr>
            </w:pPr>
            <w:r w:rsidRPr="00A55EE1">
              <w:rPr>
                <w:sz w:val="20"/>
                <w:szCs w:val="20"/>
              </w:rPr>
              <w:t xml:space="preserve">Gestionnaire base de données </w:t>
            </w:r>
          </w:p>
          <w:p w14:paraId="0E08CCFA" w14:textId="7C39A2D1" w:rsidR="00D95D80" w:rsidRPr="00A55EE1" w:rsidRDefault="00D95D80" w:rsidP="00D861AD">
            <w:pPr>
              <w:pStyle w:val="normaltableau"/>
              <w:rPr>
                <w:sz w:val="20"/>
                <w:szCs w:val="20"/>
              </w:rPr>
            </w:pPr>
            <w:proofErr w:type="spellStart"/>
            <w:r w:rsidRPr="00A55EE1">
              <w:rPr>
                <w:sz w:val="20"/>
                <w:szCs w:val="20"/>
              </w:rPr>
              <w:t>DeciZium</w:t>
            </w:r>
            <w:proofErr w:type="spellEnd"/>
            <w:r w:rsidR="00D83B02" w:rsidRPr="00A55EE1">
              <w:rPr>
                <w:sz w:val="20"/>
                <w:szCs w:val="20"/>
              </w:rPr>
              <w:t xml:space="preserve"> </w:t>
            </w:r>
          </w:p>
          <w:p w14:paraId="02AC494C" w14:textId="77777777" w:rsidR="00C231B1" w:rsidRPr="00A55EE1" w:rsidRDefault="00D95D80" w:rsidP="00D861AD">
            <w:pPr>
              <w:pStyle w:val="datesettitreduposte"/>
              <w:rPr>
                <w:b w:val="0"/>
                <w:sz w:val="20"/>
                <w:szCs w:val="20"/>
              </w:rPr>
            </w:pPr>
            <w:r w:rsidRPr="00A55EE1">
              <w:rPr>
                <w:b w:val="0"/>
                <w:sz w:val="20"/>
                <w:szCs w:val="20"/>
              </w:rPr>
              <w:t>Mons, Belgique</w:t>
            </w:r>
          </w:p>
          <w:p w14:paraId="2BE1F07D" w14:textId="77777777" w:rsidR="00C231B1" w:rsidRPr="00A55EE1" w:rsidRDefault="00C231B1" w:rsidP="00D861AD">
            <w:pPr>
              <w:pStyle w:val="datesettitreduposte"/>
              <w:rPr>
                <w:sz w:val="20"/>
                <w:szCs w:val="20"/>
              </w:rPr>
            </w:pPr>
          </w:p>
          <w:p w14:paraId="7703E846" w14:textId="77777777" w:rsidR="00AE1F5D" w:rsidRPr="00A55EE1" w:rsidRDefault="00AE1F5D" w:rsidP="00D861AD">
            <w:pPr>
              <w:pStyle w:val="datesettitreduposte"/>
              <w:rPr>
                <w:sz w:val="20"/>
                <w:szCs w:val="20"/>
              </w:rPr>
            </w:pPr>
          </w:p>
          <w:p w14:paraId="5B134F7E" w14:textId="77777777" w:rsidR="00AE1F5D" w:rsidRPr="00A55EE1" w:rsidRDefault="00AE1F5D" w:rsidP="00D861AD">
            <w:pPr>
              <w:pStyle w:val="datesettitreduposte"/>
              <w:rPr>
                <w:sz w:val="20"/>
                <w:szCs w:val="20"/>
              </w:rPr>
            </w:pPr>
          </w:p>
          <w:p w14:paraId="26849E1C" w14:textId="5A3AF82D" w:rsidR="00AE1F5D" w:rsidRPr="00A55EE1" w:rsidRDefault="00AE1F5D" w:rsidP="00D861AD">
            <w:pPr>
              <w:pStyle w:val="datesettitreduposte"/>
              <w:rPr>
                <w:sz w:val="20"/>
                <w:szCs w:val="20"/>
              </w:rPr>
            </w:pPr>
            <w:r w:rsidRPr="00A55EE1">
              <w:rPr>
                <w:sz w:val="20"/>
                <w:szCs w:val="20"/>
              </w:rPr>
              <w:t>Intérêts</w:t>
            </w:r>
          </w:p>
        </w:tc>
        <w:tc>
          <w:tcPr>
            <w:tcW w:w="20" w:type="dxa"/>
          </w:tcPr>
          <w:p w14:paraId="48B2662D" w14:textId="77777777" w:rsidR="00D95D80" w:rsidRPr="00A55EE1" w:rsidRDefault="0063543B" w:rsidP="00306A0E">
            <w:pPr>
              <w:pStyle w:val="normaltableau"/>
              <w:spacing w:before="0" w:after="0"/>
              <w:jc w:val="both"/>
              <w:rPr>
                <w:sz w:val="20"/>
                <w:szCs w:val="20"/>
              </w:rPr>
            </w:pPr>
            <w:r w:rsidRPr="00A55EE1">
              <w:rPr>
                <w:sz w:val="20"/>
                <w:szCs w:val="20"/>
              </w:rPr>
              <w:t xml:space="preserve">  </w:t>
            </w:r>
          </w:p>
          <w:p w14:paraId="7F069A32" w14:textId="77777777" w:rsidR="00C231B1" w:rsidRPr="00A55EE1" w:rsidRDefault="00C231B1" w:rsidP="00306A0E">
            <w:pPr>
              <w:pStyle w:val="normaltableau"/>
              <w:spacing w:before="0" w:after="0"/>
              <w:jc w:val="both"/>
              <w:rPr>
                <w:sz w:val="20"/>
                <w:szCs w:val="20"/>
              </w:rPr>
            </w:pPr>
          </w:p>
        </w:tc>
        <w:tc>
          <w:tcPr>
            <w:tcW w:w="6288" w:type="dxa"/>
            <w:gridSpan w:val="2"/>
          </w:tcPr>
          <w:p w14:paraId="3B5665CD" w14:textId="5C244911" w:rsidR="00CA2E6B" w:rsidRPr="00A55EE1" w:rsidRDefault="00CA2E6B" w:rsidP="00306A0E">
            <w:pPr>
              <w:pStyle w:val="enumerationtableau"/>
              <w:spacing w:before="0" w:after="0"/>
              <w:jc w:val="both"/>
              <w:rPr>
                <w:rStyle w:val="Strong"/>
                <w:b w:val="0"/>
                <w:sz w:val="20"/>
                <w:szCs w:val="20"/>
              </w:rPr>
            </w:pPr>
            <w:r w:rsidRPr="00A55EE1">
              <w:rPr>
                <w:rStyle w:val="Strong"/>
                <w:b w:val="0"/>
                <w:sz w:val="20"/>
                <w:szCs w:val="20"/>
              </w:rPr>
              <w:t>Gestion de bases de données d’attractions touristiques</w:t>
            </w:r>
            <w:r w:rsidR="00B24E97">
              <w:rPr>
                <w:rStyle w:val="Strong"/>
                <w:b w:val="0"/>
                <w:sz w:val="20"/>
                <w:szCs w:val="20"/>
              </w:rPr>
              <w:t>;</w:t>
            </w:r>
          </w:p>
          <w:p w14:paraId="7C8C4A34" w14:textId="771407EF" w:rsidR="00C231B1" w:rsidRPr="00A55EE1" w:rsidRDefault="00CA2E6B" w:rsidP="00306A0E">
            <w:pPr>
              <w:pStyle w:val="enumerationtableau"/>
              <w:spacing w:before="0" w:after="0"/>
              <w:jc w:val="both"/>
              <w:rPr>
                <w:rStyle w:val="Strong"/>
                <w:b w:val="0"/>
                <w:sz w:val="20"/>
                <w:szCs w:val="20"/>
              </w:rPr>
            </w:pPr>
            <w:r w:rsidRPr="00A55EE1">
              <w:rPr>
                <w:rStyle w:val="Strong"/>
                <w:b w:val="0"/>
                <w:sz w:val="20"/>
                <w:szCs w:val="20"/>
              </w:rPr>
              <w:t>Rédactions de descriptions touristiques</w:t>
            </w:r>
            <w:r w:rsidR="00B24E97">
              <w:rPr>
                <w:rStyle w:val="Strong"/>
                <w:b w:val="0"/>
                <w:sz w:val="20"/>
                <w:szCs w:val="20"/>
              </w:rPr>
              <w:t>;</w:t>
            </w:r>
          </w:p>
          <w:p w14:paraId="2D0799D6" w14:textId="56815834" w:rsidR="00CA2E6B" w:rsidRPr="00A55EE1" w:rsidRDefault="00CA2E6B" w:rsidP="00306A0E">
            <w:pPr>
              <w:pStyle w:val="enumerationtableau"/>
              <w:spacing w:before="0" w:after="0"/>
              <w:jc w:val="both"/>
              <w:rPr>
                <w:rStyle w:val="Strong"/>
                <w:b w:val="0"/>
                <w:sz w:val="20"/>
                <w:szCs w:val="20"/>
              </w:rPr>
            </w:pPr>
            <w:r w:rsidRPr="00A55EE1">
              <w:rPr>
                <w:rStyle w:val="Strong"/>
                <w:b w:val="0"/>
                <w:sz w:val="20"/>
                <w:szCs w:val="20"/>
              </w:rPr>
              <w:t>Réalisation du géocodage d’attractions touri</w:t>
            </w:r>
            <w:r w:rsidR="00A5212A" w:rsidRPr="00A55EE1">
              <w:rPr>
                <w:rStyle w:val="Strong"/>
                <w:b w:val="0"/>
                <w:sz w:val="20"/>
                <w:szCs w:val="20"/>
              </w:rPr>
              <w:t>s</w:t>
            </w:r>
            <w:r w:rsidRPr="00A55EE1">
              <w:rPr>
                <w:rStyle w:val="Strong"/>
                <w:b w:val="0"/>
                <w:sz w:val="20"/>
                <w:szCs w:val="20"/>
              </w:rPr>
              <w:t>tiques</w:t>
            </w:r>
            <w:r w:rsidR="00B24E97">
              <w:rPr>
                <w:rStyle w:val="Strong"/>
                <w:b w:val="0"/>
                <w:sz w:val="20"/>
                <w:szCs w:val="20"/>
              </w:rPr>
              <w:t>;</w:t>
            </w:r>
          </w:p>
          <w:p w14:paraId="17A584C8" w14:textId="3B21B0D0" w:rsidR="00CA2E6B" w:rsidRPr="00A55EE1" w:rsidRDefault="00CA2E6B" w:rsidP="00306A0E">
            <w:pPr>
              <w:pStyle w:val="enumerationtableau"/>
              <w:spacing w:before="0" w:after="0"/>
              <w:jc w:val="both"/>
              <w:rPr>
                <w:rStyle w:val="Strong"/>
                <w:b w:val="0"/>
                <w:sz w:val="20"/>
                <w:szCs w:val="20"/>
              </w:rPr>
            </w:pPr>
            <w:r w:rsidRPr="00A55EE1">
              <w:rPr>
                <w:rStyle w:val="Strong"/>
                <w:b w:val="0"/>
                <w:sz w:val="20"/>
                <w:szCs w:val="20"/>
              </w:rPr>
              <w:t xml:space="preserve">Participation générale au développement du </w:t>
            </w:r>
            <w:proofErr w:type="spellStart"/>
            <w:r w:rsidRPr="00A55EE1">
              <w:rPr>
                <w:rStyle w:val="Strong"/>
                <w:b w:val="0"/>
                <w:sz w:val="20"/>
                <w:szCs w:val="20"/>
              </w:rPr>
              <w:t>project</w:t>
            </w:r>
            <w:proofErr w:type="spellEnd"/>
            <w:r w:rsidRPr="00A55EE1">
              <w:rPr>
                <w:rStyle w:val="Strong"/>
                <w:b w:val="0"/>
                <w:sz w:val="20"/>
                <w:szCs w:val="20"/>
              </w:rPr>
              <w:t xml:space="preserve"> “</w:t>
            </w:r>
            <w:proofErr w:type="spellStart"/>
            <w:r w:rsidRPr="00A55EE1">
              <w:rPr>
                <w:rStyle w:val="Strong"/>
                <w:b w:val="0"/>
                <w:sz w:val="20"/>
                <w:szCs w:val="20"/>
              </w:rPr>
              <w:t>Your</w:t>
            </w:r>
            <w:proofErr w:type="spellEnd"/>
            <w:r w:rsidRPr="00A55EE1">
              <w:rPr>
                <w:rStyle w:val="Strong"/>
                <w:b w:val="0"/>
                <w:sz w:val="20"/>
                <w:szCs w:val="20"/>
              </w:rPr>
              <w:t xml:space="preserve"> Tour”</w:t>
            </w:r>
            <w:r w:rsidR="00B24E97">
              <w:rPr>
                <w:rStyle w:val="Strong"/>
                <w:b w:val="0"/>
                <w:sz w:val="20"/>
                <w:szCs w:val="20"/>
              </w:rPr>
              <w:t>;</w:t>
            </w:r>
          </w:p>
          <w:p w14:paraId="43E39E8F" w14:textId="1688E0F3" w:rsidR="004E2CB5" w:rsidRPr="00A55EE1" w:rsidRDefault="004E2CB5" w:rsidP="00306A0E">
            <w:pPr>
              <w:pStyle w:val="enumerationtableau"/>
              <w:spacing w:before="0" w:after="0"/>
              <w:jc w:val="both"/>
              <w:rPr>
                <w:rStyle w:val="Strong"/>
                <w:b w:val="0"/>
                <w:sz w:val="20"/>
                <w:szCs w:val="20"/>
              </w:rPr>
            </w:pPr>
            <w:r w:rsidRPr="00A55EE1">
              <w:rPr>
                <w:rStyle w:val="Strong"/>
                <w:b w:val="0"/>
                <w:sz w:val="20"/>
                <w:szCs w:val="20"/>
              </w:rPr>
              <w:t>Collaboration avec ESRI pour le géocodage</w:t>
            </w:r>
            <w:r w:rsidR="00B24E97">
              <w:rPr>
                <w:rStyle w:val="Strong"/>
                <w:b w:val="0"/>
                <w:sz w:val="20"/>
                <w:szCs w:val="20"/>
              </w:rPr>
              <w:t>.</w:t>
            </w:r>
          </w:p>
        </w:tc>
      </w:tr>
    </w:tbl>
    <w:p w14:paraId="0590FA41" w14:textId="77777777" w:rsidR="00FD162C" w:rsidRPr="00A55EE1" w:rsidRDefault="00395320" w:rsidP="00D861AD">
      <w:pPr>
        <w:pStyle w:val="enumeration"/>
        <w:rPr>
          <w:sz w:val="20"/>
          <w:szCs w:val="20"/>
          <w:lang w:val="fr-CA"/>
        </w:rPr>
      </w:pPr>
      <w:r w:rsidRPr="00A55EE1">
        <w:rPr>
          <w:sz w:val="20"/>
          <w:szCs w:val="20"/>
          <w:lang w:val="fr-CA"/>
        </w:rPr>
        <w:t xml:space="preserve">Danse, lecture, promenade </w:t>
      </w:r>
      <w:r w:rsidR="001606FC" w:rsidRPr="00A55EE1">
        <w:rPr>
          <w:sz w:val="20"/>
          <w:szCs w:val="20"/>
          <w:lang w:val="fr-CA"/>
        </w:rPr>
        <w:t>dans la nature</w:t>
      </w:r>
    </w:p>
    <w:sectPr w:rsidR="00FD162C" w:rsidRPr="00A55EE1" w:rsidSect="00D861AD">
      <w:footerReference w:type="first" r:id="rId8"/>
      <w:pgSz w:w="12242" w:h="15842" w:code="1"/>
      <w:pgMar w:top="567" w:right="720" w:bottom="567" w:left="794" w:header="720" w:footer="72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A4CAA" w14:textId="77777777" w:rsidR="00075C0D" w:rsidRDefault="00075C0D">
      <w:r>
        <w:separator/>
      </w:r>
    </w:p>
  </w:endnote>
  <w:endnote w:type="continuationSeparator" w:id="0">
    <w:p w14:paraId="2E719593" w14:textId="77777777" w:rsidR="00075C0D" w:rsidRDefault="00075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93BF2" w14:textId="77777777" w:rsidR="00CA2E6B" w:rsidRDefault="00CA2E6B" w:rsidP="00934BF2">
    <w:pPr>
      <w:pStyle w:val="Footer"/>
      <w:tabs>
        <w:tab w:val="clear" w:pos="4320"/>
      </w:tabs>
      <w:ind w:right="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4B82A" w14:textId="77777777" w:rsidR="00075C0D" w:rsidRDefault="00075C0D">
      <w:r>
        <w:separator/>
      </w:r>
    </w:p>
  </w:footnote>
  <w:footnote w:type="continuationSeparator" w:id="0">
    <w:p w14:paraId="7DFD7DD5" w14:textId="77777777" w:rsidR="00075C0D" w:rsidRDefault="00075C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10787"/>
    <w:multiLevelType w:val="hybridMultilevel"/>
    <w:tmpl w:val="EE96B1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17F7F"/>
    <w:multiLevelType w:val="hybridMultilevel"/>
    <w:tmpl w:val="22E4DFCE"/>
    <w:lvl w:ilvl="0" w:tplc="00000002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F632D"/>
    <w:multiLevelType w:val="hybridMultilevel"/>
    <w:tmpl w:val="56DCB13C"/>
    <w:lvl w:ilvl="0" w:tplc="391A25BC">
      <w:start w:val="1"/>
      <w:numFmt w:val="bullet"/>
      <w:pStyle w:val="enumerationtableau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B920FD"/>
    <w:multiLevelType w:val="hybridMultilevel"/>
    <w:tmpl w:val="702A6E9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B365E"/>
    <w:multiLevelType w:val="hybridMultilevel"/>
    <w:tmpl w:val="E28E0400"/>
    <w:lvl w:ilvl="0" w:tplc="D1BCB2F0">
      <w:start w:val="1"/>
      <w:numFmt w:val="bullet"/>
      <w:pStyle w:val="enumeration"/>
      <w:lvlText w:val=""/>
      <w:lvlJc w:val="left"/>
      <w:pPr>
        <w:tabs>
          <w:tab w:val="num" w:pos="576"/>
        </w:tabs>
        <w:ind w:left="576" w:hanging="216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B2400"/>
    <w:multiLevelType w:val="hybridMultilevel"/>
    <w:tmpl w:val="94A2B6E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51731"/>
    <w:multiLevelType w:val="hybridMultilevel"/>
    <w:tmpl w:val="94680320"/>
    <w:lvl w:ilvl="0" w:tplc="391A25BC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D3DA3"/>
    <w:multiLevelType w:val="hybridMultilevel"/>
    <w:tmpl w:val="ABC2A996"/>
    <w:lvl w:ilvl="0" w:tplc="00000002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A0250"/>
    <w:multiLevelType w:val="hybridMultilevel"/>
    <w:tmpl w:val="BCD01A36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C9B3EC8"/>
    <w:multiLevelType w:val="multilevel"/>
    <w:tmpl w:val="98C0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6266480">
    <w:abstractNumId w:val="4"/>
  </w:num>
  <w:num w:numId="2" w16cid:durableId="1985354359">
    <w:abstractNumId w:val="2"/>
  </w:num>
  <w:num w:numId="3" w16cid:durableId="1964388109">
    <w:abstractNumId w:val="6"/>
  </w:num>
  <w:num w:numId="4" w16cid:durableId="953944292">
    <w:abstractNumId w:val="8"/>
  </w:num>
  <w:num w:numId="5" w16cid:durableId="2049720740">
    <w:abstractNumId w:val="1"/>
  </w:num>
  <w:num w:numId="6" w16cid:durableId="181945003">
    <w:abstractNumId w:val="7"/>
  </w:num>
  <w:num w:numId="7" w16cid:durableId="352730130">
    <w:abstractNumId w:val="0"/>
  </w:num>
  <w:num w:numId="8" w16cid:durableId="945847103">
    <w:abstractNumId w:val="5"/>
  </w:num>
  <w:num w:numId="9" w16cid:durableId="1711539412">
    <w:abstractNumId w:val="3"/>
  </w:num>
  <w:num w:numId="10" w16cid:durableId="638996583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806"/>
    <w:rsid w:val="00002725"/>
    <w:rsid w:val="000122AA"/>
    <w:rsid w:val="0002249B"/>
    <w:rsid w:val="00046367"/>
    <w:rsid w:val="00053D4E"/>
    <w:rsid w:val="00061F43"/>
    <w:rsid w:val="00062806"/>
    <w:rsid w:val="00075C0D"/>
    <w:rsid w:val="00082BED"/>
    <w:rsid w:val="000838B7"/>
    <w:rsid w:val="00083F3F"/>
    <w:rsid w:val="0008555D"/>
    <w:rsid w:val="00094FE3"/>
    <w:rsid w:val="000A130F"/>
    <w:rsid w:val="000D1BB6"/>
    <w:rsid w:val="000F13B0"/>
    <w:rsid w:val="000F39C6"/>
    <w:rsid w:val="000F6951"/>
    <w:rsid w:val="0011654C"/>
    <w:rsid w:val="00121B45"/>
    <w:rsid w:val="00131394"/>
    <w:rsid w:val="00131B9D"/>
    <w:rsid w:val="0013311B"/>
    <w:rsid w:val="0014374C"/>
    <w:rsid w:val="00143813"/>
    <w:rsid w:val="0014797D"/>
    <w:rsid w:val="00152578"/>
    <w:rsid w:val="00157E87"/>
    <w:rsid w:val="001606FC"/>
    <w:rsid w:val="0018786D"/>
    <w:rsid w:val="001A04CF"/>
    <w:rsid w:val="001B315F"/>
    <w:rsid w:val="001B52FF"/>
    <w:rsid w:val="001B5BEC"/>
    <w:rsid w:val="001C66B1"/>
    <w:rsid w:val="001D0AA8"/>
    <w:rsid w:val="001D3945"/>
    <w:rsid w:val="001E3EAA"/>
    <w:rsid w:val="001E517F"/>
    <w:rsid w:val="001E53D8"/>
    <w:rsid w:val="001F31C4"/>
    <w:rsid w:val="001F3894"/>
    <w:rsid w:val="00203F5E"/>
    <w:rsid w:val="0020530C"/>
    <w:rsid w:val="00206701"/>
    <w:rsid w:val="00217324"/>
    <w:rsid w:val="002237A6"/>
    <w:rsid w:val="00231EA5"/>
    <w:rsid w:val="00232CFE"/>
    <w:rsid w:val="002372E1"/>
    <w:rsid w:val="00250B8B"/>
    <w:rsid w:val="00263640"/>
    <w:rsid w:val="002643C3"/>
    <w:rsid w:val="00264972"/>
    <w:rsid w:val="0026711C"/>
    <w:rsid w:val="0027034A"/>
    <w:rsid w:val="002746B7"/>
    <w:rsid w:val="00276BCD"/>
    <w:rsid w:val="002777FA"/>
    <w:rsid w:val="002B4AF8"/>
    <w:rsid w:val="002C4B48"/>
    <w:rsid w:val="002C539F"/>
    <w:rsid w:val="002C6162"/>
    <w:rsid w:val="002C7D51"/>
    <w:rsid w:val="002D6F94"/>
    <w:rsid w:val="002E4B42"/>
    <w:rsid w:val="002E6325"/>
    <w:rsid w:val="002E70A1"/>
    <w:rsid w:val="002F00ED"/>
    <w:rsid w:val="002F094F"/>
    <w:rsid w:val="002F1DFA"/>
    <w:rsid w:val="002F24C0"/>
    <w:rsid w:val="002F3CD9"/>
    <w:rsid w:val="002F507E"/>
    <w:rsid w:val="00300BFE"/>
    <w:rsid w:val="003063A9"/>
    <w:rsid w:val="00306A0E"/>
    <w:rsid w:val="00336887"/>
    <w:rsid w:val="00336E89"/>
    <w:rsid w:val="00361851"/>
    <w:rsid w:val="00373B01"/>
    <w:rsid w:val="00390023"/>
    <w:rsid w:val="00395320"/>
    <w:rsid w:val="003B0326"/>
    <w:rsid w:val="003C6F4F"/>
    <w:rsid w:val="003D214F"/>
    <w:rsid w:val="003F57AC"/>
    <w:rsid w:val="003F5C86"/>
    <w:rsid w:val="003F7624"/>
    <w:rsid w:val="0041051C"/>
    <w:rsid w:val="00412F23"/>
    <w:rsid w:val="0042599F"/>
    <w:rsid w:val="004273FC"/>
    <w:rsid w:val="004277CC"/>
    <w:rsid w:val="00431390"/>
    <w:rsid w:val="00440181"/>
    <w:rsid w:val="00443C84"/>
    <w:rsid w:val="00443F4D"/>
    <w:rsid w:val="00451241"/>
    <w:rsid w:val="00463241"/>
    <w:rsid w:val="0046344C"/>
    <w:rsid w:val="004673DF"/>
    <w:rsid w:val="00470D2A"/>
    <w:rsid w:val="004716F0"/>
    <w:rsid w:val="00471853"/>
    <w:rsid w:val="00484A5C"/>
    <w:rsid w:val="00484DFB"/>
    <w:rsid w:val="004856B5"/>
    <w:rsid w:val="004859D9"/>
    <w:rsid w:val="004879D3"/>
    <w:rsid w:val="00490751"/>
    <w:rsid w:val="00492495"/>
    <w:rsid w:val="00495E7A"/>
    <w:rsid w:val="004B256D"/>
    <w:rsid w:val="004B64BA"/>
    <w:rsid w:val="004C0A26"/>
    <w:rsid w:val="004D1662"/>
    <w:rsid w:val="004D76ED"/>
    <w:rsid w:val="004E2CB5"/>
    <w:rsid w:val="004F5F5B"/>
    <w:rsid w:val="004F7BB0"/>
    <w:rsid w:val="00501ABE"/>
    <w:rsid w:val="00502B68"/>
    <w:rsid w:val="00503C69"/>
    <w:rsid w:val="00504A3E"/>
    <w:rsid w:val="00515899"/>
    <w:rsid w:val="00523D54"/>
    <w:rsid w:val="00551ACF"/>
    <w:rsid w:val="005523E2"/>
    <w:rsid w:val="00552CEC"/>
    <w:rsid w:val="00553EEC"/>
    <w:rsid w:val="005546A5"/>
    <w:rsid w:val="00554F5A"/>
    <w:rsid w:val="0055521D"/>
    <w:rsid w:val="005562AB"/>
    <w:rsid w:val="0056257F"/>
    <w:rsid w:val="005770C9"/>
    <w:rsid w:val="00587C43"/>
    <w:rsid w:val="005949F6"/>
    <w:rsid w:val="0059553A"/>
    <w:rsid w:val="005A78D0"/>
    <w:rsid w:val="005D0AA9"/>
    <w:rsid w:val="005D1E5E"/>
    <w:rsid w:val="005D2A99"/>
    <w:rsid w:val="005E4D77"/>
    <w:rsid w:val="005E69F3"/>
    <w:rsid w:val="005F398B"/>
    <w:rsid w:val="00601C24"/>
    <w:rsid w:val="00603679"/>
    <w:rsid w:val="00603F10"/>
    <w:rsid w:val="00606E04"/>
    <w:rsid w:val="0061325C"/>
    <w:rsid w:val="00622044"/>
    <w:rsid w:val="00625E5B"/>
    <w:rsid w:val="0063543B"/>
    <w:rsid w:val="006566A6"/>
    <w:rsid w:val="006633DE"/>
    <w:rsid w:val="00683439"/>
    <w:rsid w:val="00690879"/>
    <w:rsid w:val="00692D45"/>
    <w:rsid w:val="00695968"/>
    <w:rsid w:val="006A7A23"/>
    <w:rsid w:val="006B0729"/>
    <w:rsid w:val="006B505F"/>
    <w:rsid w:val="006C28F3"/>
    <w:rsid w:val="006C308E"/>
    <w:rsid w:val="006C4A94"/>
    <w:rsid w:val="006C5F3C"/>
    <w:rsid w:val="006D1A71"/>
    <w:rsid w:val="006D1B70"/>
    <w:rsid w:val="006D401D"/>
    <w:rsid w:val="006D7CC6"/>
    <w:rsid w:val="00700AC7"/>
    <w:rsid w:val="007136AC"/>
    <w:rsid w:val="00730535"/>
    <w:rsid w:val="007352AF"/>
    <w:rsid w:val="007703E6"/>
    <w:rsid w:val="00770726"/>
    <w:rsid w:val="00780290"/>
    <w:rsid w:val="007937F8"/>
    <w:rsid w:val="007B0760"/>
    <w:rsid w:val="007B62A2"/>
    <w:rsid w:val="007B70E0"/>
    <w:rsid w:val="007B7DD8"/>
    <w:rsid w:val="007C06B3"/>
    <w:rsid w:val="007C4349"/>
    <w:rsid w:val="007C7B18"/>
    <w:rsid w:val="007E5ACD"/>
    <w:rsid w:val="007F1BC5"/>
    <w:rsid w:val="007F510C"/>
    <w:rsid w:val="00805B81"/>
    <w:rsid w:val="0082077C"/>
    <w:rsid w:val="008245DD"/>
    <w:rsid w:val="00825C77"/>
    <w:rsid w:val="008312D1"/>
    <w:rsid w:val="00840281"/>
    <w:rsid w:val="008438E2"/>
    <w:rsid w:val="00850B98"/>
    <w:rsid w:val="00853959"/>
    <w:rsid w:val="00854BF2"/>
    <w:rsid w:val="00855137"/>
    <w:rsid w:val="00855EA7"/>
    <w:rsid w:val="0086652C"/>
    <w:rsid w:val="00877D3C"/>
    <w:rsid w:val="00890577"/>
    <w:rsid w:val="0089333A"/>
    <w:rsid w:val="008B0D6B"/>
    <w:rsid w:val="008B590C"/>
    <w:rsid w:val="008C30D2"/>
    <w:rsid w:val="008C7E19"/>
    <w:rsid w:val="008D32D2"/>
    <w:rsid w:val="008E5B2B"/>
    <w:rsid w:val="008E70BF"/>
    <w:rsid w:val="008F689A"/>
    <w:rsid w:val="00914FFF"/>
    <w:rsid w:val="00916361"/>
    <w:rsid w:val="0092514D"/>
    <w:rsid w:val="00934BF2"/>
    <w:rsid w:val="0094421E"/>
    <w:rsid w:val="0095568D"/>
    <w:rsid w:val="009573CF"/>
    <w:rsid w:val="00961631"/>
    <w:rsid w:val="00961E6E"/>
    <w:rsid w:val="00962635"/>
    <w:rsid w:val="00970CC9"/>
    <w:rsid w:val="00987BB5"/>
    <w:rsid w:val="009906DE"/>
    <w:rsid w:val="00995CD8"/>
    <w:rsid w:val="009D124C"/>
    <w:rsid w:val="009D1C8A"/>
    <w:rsid w:val="00A04C34"/>
    <w:rsid w:val="00A10201"/>
    <w:rsid w:val="00A12DE4"/>
    <w:rsid w:val="00A16AA1"/>
    <w:rsid w:val="00A2066E"/>
    <w:rsid w:val="00A2411D"/>
    <w:rsid w:val="00A25557"/>
    <w:rsid w:val="00A3564A"/>
    <w:rsid w:val="00A434C1"/>
    <w:rsid w:val="00A5212A"/>
    <w:rsid w:val="00A539D5"/>
    <w:rsid w:val="00A55EE1"/>
    <w:rsid w:val="00A6626A"/>
    <w:rsid w:val="00A73AA3"/>
    <w:rsid w:val="00A73E26"/>
    <w:rsid w:val="00A86935"/>
    <w:rsid w:val="00A91C29"/>
    <w:rsid w:val="00A93840"/>
    <w:rsid w:val="00AA1CD7"/>
    <w:rsid w:val="00AB0BC7"/>
    <w:rsid w:val="00AB3BA3"/>
    <w:rsid w:val="00AC0EF8"/>
    <w:rsid w:val="00AC1286"/>
    <w:rsid w:val="00AD06A7"/>
    <w:rsid w:val="00AD4B29"/>
    <w:rsid w:val="00AD5DD0"/>
    <w:rsid w:val="00AD5EEC"/>
    <w:rsid w:val="00AE1F5D"/>
    <w:rsid w:val="00AE25FF"/>
    <w:rsid w:val="00AE327E"/>
    <w:rsid w:val="00B03728"/>
    <w:rsid w:val="00B03CA1"/>
    <w:rsid w:val="00B04F6E"/>
    <w:rsid w:val="00B106E9"/>
    <w:rsid w:val="00B12781"/>
    <w:rsid w:val="00B17BEE"/>
    <w:rsid w:val="00B24E97"/>
    <w:rsid w:val="00B33884"/>
    <w:rsid w:val="00B352BE"/>
    <w:rsid w:val="00B52B7E"/>
    <w:rsid w:val="00BA4B7A"/>
    <w:rsid w:val="00BC5273"/>
    <w:rsid w:val="00BE06C4"/>
    <w:rsid w:val="00BE1F16"/>
    <w:rsid w:val="00BE7E19"/>
    <w:rsid w:val="00BF0707"/>
    <w:rsid w:val="00BF633E"/>
    <w:rsid w:val="00C064A0"/>
    <w:rsid w:val="00C21384"/>
    <w:rsid w:val="00C231B1"/>
    <w:rsid w:val="00C3263E"/>
    <w:rsid w:val="00C41B5A"/>
    <w:rsid w:val="00C45BA2"/>
    <w:rsid w:val="00C56FAF"/>
    <w:rsid w:val="00C650C8"/>
    <w:rsid w:val="00C82392"/>
    <w:rsid w:val="00C90DAD"/>
    <w:rsid w:val="00C936A7"/>
    <w:rsid w:val="00C948B3"/>
    <w:rsid w:val="00CA2E6B"/>
    <w:rsid w:val="00CC258B"/>
    <w:rsid w:val="00CE6F5D"/>
    <w:rsid w:val="00D06A36"/>
    <w:rsid w:val="00D166C1"/>
    <w:rsid w:val="00D20DF9"/>
    <w:rsid w:val="00D27BF2"/>
    <w:rsid w:val="00D30BF2"/>
    <w:rsid w:val="00D33092"/>
    <w:rsid w:val="00D364A7"/>
    <w:rsid w:val="00D40F94"/>
    <w:rsid w:val="00D46DB0"/>
    <w:rsid w:val="00D57D4B"/>
    <w:rsid w:val="00D655BF"/>
    <w:rsid w:val="00D65D39"/>
    <w:rsid w:val="00D70518"/>
    <w:rsid w:val="00D70D86"/>
    <w:rsid w:val="00D717A3"/>
    <w:rsid w:val="00D72B8E"/>
    <w:rsid w:val="00D772A2"/>
    <w:rsid w:val="00D82BB1"/>
    <w:rsid w:val="00D83B02"/>
    <w:rsid w:val="00D861AD"/>
    <w:rsid w:val="00D86251"/>
    <w:rsid w:val="00D91224"/>
    <w:rsid w:val="00D95D80"/>
    <w:rsid w:val="00DB7FCC"/>
    <w:rsid w:val="00DC0F01"/>
    <w:rsid w:val="00DC51D8"/>
    <w:rsid w:val="00DD1F7C"/>
    <w:rsid w:val="00DF5226"/>
    <w:rsid w:val="00E1513B"/>
    <w:rsid w:val="00E30C99"/>
    <w:rsid w:val="00E610EC"/>
    <w:rsid w:val="00E632C2"/>
    <w:rsid w:val="00EA467F"/>
    <w:rsid w:val="00EB0FAF"/>
    <w:rsid w:val="00EB31D7"/>
    <w:rsid w:val="00EB3713"/>
    <w:rsid w:val="00EC1A0D"/>
    <w:rsid w:val="00EC5989"/>
    <w:rsid w:val="00EC74C8"/>
    <w:rsid w:val="00ED07B2"/>
    <w:rsid w:val="00EE593C"/>
    <w:rsid w:val="00EF3C58"/>
    <w:rsid w:val="00EF6503"/>
    <w:rsid w:val="00F04536"/>
    <w:rsid w:val="00F1667B"/>
    <w:rsid w:val="00F24800"/>
    <w:rsid w:val="00F331DF"/>
    <w:rsid w:val="00F368CF"/>
    <w:rsid w:val="00F37875"/>
    <w:rsid w:val="00F46FF8"/>
    <w:rsid w:val="00F53D2E"/>
    <w:rsid w:val="00F56071"/>
    <w:rsid w:val="00F7238D"/>
    <w:rsid w:val="00F764DF"/>
    <w:rsid w:val="00F8304D"/>
    <w:rsid w:val="00F87940"/>
    <w:rsid w:val="00F90DB2"/>
    <w:rsid w:val="00FA67FE"/>
    <w:rsid w:val="00FA6E2C"/>
    <w:rsid w:val="00FB0368"/>
    <w:rsid w:val="00FD162C"/>
    <w:rsid w:val="00FD56D8"/>
    <w:rsid w:val="00FE178E"/>
    <w:rsid w:val="00FF4AE6"/>
    <w:rsid w:val="00FF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8C91D4"/>
  <w15:docId w15:val="{F3EC5682-1A6D-4C48-A69E-250F8F0B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38E2"/>
    <w:pPr>
      <w:spacing w:before="120" w:after="120"/>
    </w:pPr>
    <w:rPr>
      <w:sz w:val="22"/>
      <w:szCs w:val="24"/>
      <w:lang w:val="fr-CA"/>
    </w:rPr>
  </w:style>
  <w:style w:type="paragraph" w:styleId="Heading1">
    <w:name w:val="heading 1"/>
    <w:basedOn w:val="Normal"/>
    <w:next w:val="BodyText"/>
    <w:qFormat/>
    <w:rsid w:val="00890577"/>
    <w:pPr>
      <w:spacing w:before="220" w:line="220" w:lineRule="atLeast"/>
      <w:outlineLvl w:val="0"/>
    </w:pPr>
    <w:rPr>
      <w:rFonts w:cs="Tahoma"/>
      <w:b/>
      <w:spacing w:val="10"/>
      <w:sz w:val="24"/>
    </w:rPr>
  </w:style>
  <w:style w:type="paragraph" w:styleId="Heading2">
    <w:name w:val="heading 2"/>
    <w:basedOn w:val="Normal"/>
    <w:next w:val="BodyText"/>
    <w:qFormat/>
    <w:rsid w:val="00A91C29"/>
    <w:pPr>
      <w:spacing w:after="60" w:line="220" w:lineRule="atLeast"/>
      <w:outlineLvl w:val="1"/>
    </w:pPr>
    <w:rPr>
      <w:rFonts w:ascii="Tahoma" w:hAnsi="Tahoma" w:cs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A91C2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91C29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Cs w:val="22"/>
    </w:rPr>
  </w:style>
  <w:style w:type="paragraph" w:styleId="CommentText">
    <w:name w:val="annotation text"/>
    <w:basedOn w:val="Normal"/>
    <w:semiHidden/>
    <w:rsid w:val="00A91C29"/>
  </w:style>
  <w:style w:type="paragraph" w:styleId="Header">
    <w:name w:val="header"/>
    <w:basedOn w:val="Normal"/>
    <w:rsid w:val="00523D54"/>
    <w:pPr>
      <w:tabs>
        <w:tab w:val="center" w:pos="4320"/>
        <w:tab w:val="right" w:pos="8640"/>
      </w:tabs>
      <w:spacing w:before="0" w:after="0"/>
    </w:pPr>
  </w:style>
  <w:style w:type="paragraph" w:styleId="Footer">
    <w:name w:val="footer"/>
    <w:basedOn w:val="Normal"/>
    <w:link w:val="FooterChar"/>
    <w:uiPriority w:val="99"/>
    <w:rsid w:val="00D86251"/>
    <w:pPr>
      <w:tabs>
        <w:tab w:val="center" w:pos="4320"/>
        <w:tab w:val="right" w:pos="8640"/>
      </w:tabs>
      <w:spacing w:before="40" w:after="0"/>
    </w:pPr>
  </w:style>
  <w:style w:type="paragraph" w:styleId="BodyText3">
    <w:name w:val="Body Text 3"/>
    <w:basedOn w:val="BodyText"/>
    <w:rsid w:val="00A91C29"/>
    <w:pPr>
      <w:spacing w:after="120"/>
      <w:jc w:val="right"/>
    </w:pPr>
  </w:style>
  <w:style w:type="paragraph" w:styleId="CommentSubject">
    <w:name w:val="annotation subject"/>
    <w:basedOn w:val="CommentText"/>
    <w:next w:val="CommentText"/>
    <w:semiHidden/>
    <w:rsid w:val="00A91C29"/>
    <w:rPr>
      <w:b/>
      <w:bCs/>
    </w:rPr>
  </w:style>
  <w:style w:type="paragraph" w:customStyle="1" w:styleId="enumeration">
    <w:name w:val="enumeration"/>
    <w:basedOn w:val="Normal"/>
    <w:rsid w:val="00515899"/>
    <w:pPr>
      <w:numPr>
        <w:numId w:val="1"/>
      </w:numPr>
    </w:pPr>
    <w:rPr>
      <w:spacing w:val="-5"/>
      <w:szCs w:val="22"/>
      <w:lang w:val="en-US" w:bidi="en-US"/>
    </w:rPr>
  </w:style>
  <w:style w:type="paragraph" w:customStyle="1" w:styleId="Dates">
    <w:name w:val="Dates"/>
    <w:basedOn w:val="Normal"/>
    <w:rsid w:val="001C66B1"/>
    <w:pPr>
      <w:tabs>
        <w:tab w:val="left" w:pos="2160"/>
        <w:tab w:val="right" w:pos="6480"/>
      </w:tabs>
      <w:spacing w:before="0" w:after="40" w:line="220" w:lineRule="atLeast"/>
    </w:pPr>
    <w:rPr>
      <w:szCs w:val="22"/>
      <w:lang w:bidi="en-US"/>
    </w:rPr>
  </w:style>
  <w:style w:type="paragraph" w:customStyle="1" w:styleId="normaltableau">
    <w:name w:val="normal tableau"/>
    <w:basedOn w:val="Normal"/>
    <w:rsid w:val="00A73AA3"/>
    <w:pPr>
      <w:spacing w:before="60" w:after="60"/>
    </w:pPr>
  </w:style>
  <w:style w:type="paragraph" w:styleId="BalloonText">
    <w:name w:val="Balloon Text"/>
    <w:basedOn w:val="Normal"/>
    <w:semiHidden/>
    <w:rsid w:val="006566A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A91C29"/>
    <w:rPr>
      <w:sz w:val="16"/>
      <w:szCs w:val="16"/>
    </w:rPr>
  </w:style>
  <w:style w:type="paragraph" w:customStyle="1" w:styleId="Votrenom">
    <w:name w:val="Votre nom"/>
    <w:basedOn w:val="Normal"/>
    <w:rsid w:val="00B12781"/>
    <w:pPr>
      <w:spacing w:before="0"/>
      <w:jc w:val="center"/>
    </w:pPr>
    <w:rPr>
      <w:b/>
      <w:bCs/>
      <w:smallCaps/>
      <w:spacing w:val="20"/>
      <w:sz w:val="28"/>
      <w:szCs w:val="28"/>
    </w:rPr>
  </w:style>
  <w:style w:type="paragraph" w:customStyle="1" w:styleId="adresse-telephone">
    <w:name w:val="adresse-telephone"/>
    <w:basedOn w:val="Normal"/>
    <w:rsid w:val="001C66B1"/>
    <w:pPr>
      <w:spacing w:before="0" w:after="0"/>
      <w:jc w:val="center"/>
    </w:pPr>
    <w:rPr>
      <w:bCs/>
      <w:szCs w:val="22"/>
    </w:rPr>
  </w:style>
  <w:style w:type="paragraph" w:customStyle="1" w:styleId="Votrefonction">
    <w:name w:val="Votre fonction"/>
    <w:basedOn w:val="Votrenom"/>
    <w:rsid w:val="00914FFF"/>
    <w:pPr>
      <w:spacing w:before="240" w:after="240"/>
    </w:pPr>
    <w:rPr>
      <w:bCs w:val="0"/>
      <w:sz w:val="32"/>
      <w:szCs w:val="32"/>
    </w:rPr>
  </w:style>
  <w:style w:type="paragraph" w:customStyle="1" w:styleId="Titre-objectifs-domaines-expriences-formation">
    <w:name w:val="Titre-objectifs-domaines-expériences-formation"/>
    <w:basedOn w:val="Normal"/>
    <w:rsid w:val="005770C9"/>
    <w:pPr>
      <w:keepNext/>
      <w:spacing w:before="240"/>
    </w:pPr>
    <w:rPr>
      <w:b/>
      <w:sz w:val="28"/>
      <w:szCs w:val="28"/>
    </w:rPr>
  </w:style>
  <w:style w:type="paragraph" w:customStyle="1" w:styleId="Sous-titre-objectifs-domaines-exprience-formation">
    <w:name w:val="Sous-titre-objectifs-domaines-expérience-formation"/>
    <w:basedOn w:val="Titre-objectifs-domaines-expriences-formation"/>
    <w:next w:val="enumeration"/>
    <w:rsid w:val="007F1BC5"/>
    <w:pPr>
      <w:spacing w:before="120"/>
    </w:pPr>
    <w:rPr>
      <w:sz w:val="24"/>
      <w:szCs w:val="24"/>
    </w:rPr>
  </w:style>
  <w:style w:type="table" w:styleId="TableGrid">
    <w:name w:val="Table Grid"/>
    <w:basedOn w:val="TableNormal"/>
    <w:rsid w:val="00B03728"/>
    <w:rPr>
      <w:sz w:val="22"/>
    </w:rPr>
    <w:tblPr>
      <w:tblBorders>
        <w:insideH w:val="dotted" w:sz="12" w:space="0" w:color="808080"/>
      </w:tblBorders>
      <w:tblCellMar>
        <w:top w:w="29" w:type="dxa"/>
        <w:left w:w="0" w:type="dxa"/>
        <w:bottom w:w="29" w:type="dxa"/>
        <w:right w:w="0" w:type="dxa"/>
      </w:tblCellMar>
    </w:tblPr>
  </w:style>
  <w:style w:type="paragraph" w:customStyle="1" w:styleId="datesettitreduposte">
    <w:name w:val="dates et titre du poste"/>
    <w:basedOn w:val="Normal"/>
    <w:rsid w:val="00A73AA3"/>
    <w:pPr>
      <w:spacing w:before="60" w:after="60"/>
    </w:pPr>
    <w:rPr>
      <w:b/>
    </w:rPr>
  </w:style>
  <w:style w:type="paragraph" w:customStyle="1" w:styleId="Style1">
    <w:name w:val="Style1"/>
    <w:basedOn w:val="enumeration"/>
    <w:rsid w:val="00515899"/>
  </w:style>
  <w:style w:type="paragraph" w:customStyle="1" w:styleId="enumerationtableau">
    <w:name w:val="enumeration tableau"/>
    <w:basedOn w:val="Normal"/>
    <w:rsid w:val="00A73AA3"/>
    <w:pPr>
      <w:numPr>
        <w:numId w:val="2"/>
      </w:numPr>
      <w:spacing w:before="60" w:after="60"/>
    </w:pPr>
  </w:style>
  <w:style w:type="character" w:styleId="PageNumber">
    <w:name w:val="page number"/>
    <w:basedOn w:val="DefaultParagraphFont"/>
    <w:rsid w:val="001E3EAA"/>
  </w:style>
  <w:style w:type="paragraph" w:styleId="DocumentMap">
    <w:name w:val="Document Map"/>
    <w:basedOn w:val="Normal"/>
    <w:semiHidden/>
    <w:rsid w:val="004C0A26"/>
    <w:pPr>
      <w:shd w:val="clear" w:color="auto" w:fill="000080"/>
    </w:pPr>
    <w:rPr>
      <w:rFonts w:ascii="Tahoma" w:hAnsi="Tahoma" w:cs="Tahoma"/>
    </w:rPr>
  </w:style>
  <w:style w:type="character" w:styleId="Emphasis">
    <w:name w:val="Emphasis"/>
    <w:basedOn w:val="DefaultParagraphFont"/>
    <w:qFormat/>
    <w:rsid w:val="00916361"/>
    <w:rPr>
      <w:i/>
      <w:iCs/>
    </w:rPr>
  </w:style>
  <w:style w:type="paragraph" w:styleId="ListParagraph">
    <w:name w:val="List Paragraph"/>
    <w:basedOn w:val="Normal"/>
    <w:uiPriority w:val="34"/>
    <w:qFormat/>
    <w:rsid w:val="00F24800"/>
    <w:pPr>
      <w:ind w:left="720"/>
      <w:contextualSpacing/>
    </w:pPr>
  </w:style>
  <w:style w:type="character" w:styleId="Strong">
    <w:name w:val="Strong"/>
    <w:basedOn w:val="DefaultParagraphFont"/>
    <w:qFormat/>
    <w:rsid w:val="00C41B5A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C41B5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C41B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fr-CA"/>
    </w:rPr>
  </w:style>
  <w:style w:type="paragraph" w:styleId="Title">
    <w:name w:val="Title"/>
    <w:basedOn w:val="Normal"/>
    <w:next w:val="Normal"/>
    <w:link w:val="TitleChar"/>
    <w:qFormat/>
    <w:rsid w:val="00C41B5A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41B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CA"/>
    </w:rPr>
  </w:style>
  <w:style w:type="character" w:customStyle="1" w:styleId="motclerechr">
    <w:name w:val="motclerechr"/>
    <w:basedOn w:val="DefaultParagraphFont"/>
    <w:rsid w:val="00263640"/>
  </w:style>
  <w:style w:type="character" w:customStyle="1" w:styleId="FooterChar">
    <w:name w:val="Footer Char"/>
    <w:basedOn w:val="DefaultParagraphFont"/>
    <w:link w:val="Footer"/>
    <w:uiPriority w:val="99"/>
    <w:rsid w:val="00625E5B"/>
    <w:rPr>
      <w:sz w:val="22"/>
      <w:szCs w:val="24"/>
      <w:lang w:val="fr-CA"/>
    </w:rPr>
  </w:style>
  <w:style w:type="paragraph" w:styleId="NoSpacing">
    <w:name w:val="No Spacing"/>
    <w:uiPriority w:val="1"/>
    <w:qFormat/>
    <w:rsid w:val="004273FC"/>
    <w:pPr>
      <w:suppressAutoHyphens/>
    </w:pPr>
    <w:rPr>
      <w:rFonts w:eastAsia="SimSun"/>
      <w:sz w:val="24"/>
      <w:szCs w:val="24"/>
      <w:lang w:val="fr-CA" w:eastAsia="ar-SA"/>
    </w:rPr>
  </w:style>
  <w:style w:type="table" w:styleId="GridTable1Light">
    <w:name w:val="Grid Table 1 Light"/>
    <w:basedOn w:val="TableNormal"/>
    <w:uiPriority w:val="46"/>
    <w:rsid w:val="00553EE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ela_2\My%20Documents\Downloads\00_emp_guide-recherche-emploi_cv.dot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CB352-C650-45A3-8DCD-A96A085AB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00_emp_guide-recherche-emploi_cv.dot</Template>
  <TotalTime>6</TotalTime>
  <Pages>3</Pages>
  <Words>1148</Words>
  <Characters>6546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Modèle de curriculum vitae</vt:lpstr>
      <vt:lpstr>Modèle de curriculum vitae</vt:lpstr>
    </vt:vector>
  </TitlesOfParts>
  <Company>Emploi-Québec</Company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de curriculum vitae</dc:title>
  <dc:creator>Adela_2</dc:creator>
  <cp:lastModifiedBy>Ochetan Adela</cp:lastModifiedBy>
  <cp:revision>7</cp:revision>
  <cp:lastPrinted>2023-12-29T20:51:00Z</cp:lastPrinted>
  <dcterms:created xsi:type="dcterms:W3CDTF">2023-07-27T03:42:00Z</dcterms:created>
  <dcterms:modified xsi:type="dcterms:W3CDTF">2023-12-29T20:56:00Z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TC010813421036</vt:lpwstr>
  </property>
</Properties>
</file>